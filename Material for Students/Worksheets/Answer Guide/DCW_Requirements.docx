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E363" w14:textId="3A417A48" w:rsidR="00CB787E" w:rsidRDefault="00CB787E" w:rsidP="001D5C50"/>
    <w:tbl>
      <w:tblPr>
        <w:tblStyle w:val="TableGrid"/>
        <w:tblW w:w="9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2379"/>
      </w:tblGrid>
      <w:tr w:rsidR="00F338BC" w14:paraId="4748E9B3" w14:textId="77777777" w:rsidTr="00F03A6A">
        <w:trPr>
          <w:trHeight w:val="1385"/>
        </w:trPr>
        <w:tc>
          <w:tcPr>
            <w:tcW w:w="7555" w:type="dxa"/>
          </w:tcPr>
          <w:sdt>
            <w:sdtPr>
              <w:rPr>
                <w:sz w:val="44"/>
                <w:szCs w:val="44"/>
              </w:rPr>
              <w:id w:val="1680921033"/>
              <w:placeholder>
                <w:docPart w:val="C404E39CD3170F44B35C697A73B096E8"/>
              </w:placeholder>
            </w:sdtPr>
            <w:sdtEndPr/>
            <w:sdtContent>
              <w:p w14:paraId="3F1C1D43" w14:textId="4E969BC3" w:rsidR="00F338BC" w:rsidRPr="00714812" w:rsidRDefault="006F2EEF" w:rsidP="00F338BC">
                <w:pPr>
                  <w:pBdr>
                    <w:bottom w:val="single" w:sz="4" w:space="1" w:color="auto"/>
                  </w:pBdr>
                  <w:rPr>
                    <w:sz w:val="44"/>
                    <w:szCs w:val="44"/>
                  </w:rPr>
                </w:pPr>
                <w:r>
                  <w:rPr>
                    <w:sz w:val="44"/>
                    <w:szCs w:val="44"/>
                  </w:rPr>
                  <w:t>DCW</w:t>
                </w:r>
                <w:r w:rsidR="003154B2">
                  <w:rPr>
                    <w:sz w:val="44"/>
                    <w:szCs w:val="44"/>
                  </w:rPr>
                  <w:t xml:space="preserve"> </w:t>
                </w:r>
                <w:r w:rsidR="00335506">
                  <w:rPr>
                    <w:sz w:val="44"/>
                    <w:szCs w:val="44"/>
                  </w:rPr>
                  <w:t>–</w:t>
                </w:r>
                <w:r w:rsidR="003154B2">
                  <w:rPr>
                    <w:sz w:val="44"/>
                    <w:szCs w:val="44"/>
                  </w:rPr>
                  <w:t xml:space="preserve"> </w:t>
                </w:r>
                <w:r w:rsidR="00923934">
                  <w:rPr>
                    <w:sz w:val="44"/>
                    <w:szCs w:val="44"/>
                  </w:rPr>
                  <w:t>Requirements</w:t>
                </w:r>
              </w:p>
            </w:sdtContent>
          </w:sdt>
          <w:p w14:paraId="47D4EE0C" w14:textId="77777777" w:rsidR="00F338BC" w:rsidRDefault="00F338BC" w:rsidP="001D5C50"/>
        </w:tc>
        <w:tc>
          <w:tcPr>
            <w:tcW w:w="2379" w:type="dxa"/>
          </w:tcPr>
          <w:p w14:paraId="4EBD17DA" w14:textId="7CFCFCE3" w:rsidR="00F338BC" w:rsidRDefault="00F338BC" w:rsidP="00F338BC">
            <w:pPr>
              <w:jc w:val="right"/>
            </w:pPr>
            <w:r w:rsidRPr="001D5C50">
              <w:rPr>
                <w:noProof/>
              </w:rPr>
              <w:drawing>
                <wp:inline distT="0" distB="0" distL="0" distR="0" wp14:anchorId="107E7D6A" wp14:editId="409FAA82">
                  <wp:extent cx="1317522" cy="805258"/>
                  <wp:effectExtent l="0" t="0" r="3810" b="0"/>
                  <wp:docPr id="10242" name="Picture 2" descr="Group activity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2C79AB-2A60-3842-B4B1-B395F4330CFB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" name="Picture 2" descr="Group activity">
                            <a:extLst>
                              <a:ext uri="{FF2B5EF4-FFF2-40B4-BE49-F238E27FC236}">
                                <a16:creationId xmlns:a16="http://schemas.microsoft.com/office/drawing/2014/main" id="{942C79AB-2A60-3842-B4B1-B395F4330CFB}"/>
                              </a:ext>
                            </a:extLst>
                          </pic:cNvPr>
                          <pic:cNvPicPr>
                            <a:picLocks noGrp="1"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422"/>
                          <a:stretch/>
                        </pic:blipFill>
                        <pic:spPr bwMode="auto">
                          <a:xfrm>
                            <a:off x="0" y="0"/>
                            <a:ext cx="1354919" cy="828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DEF52" w14:textId="418CBB31" w:rsidR="00F338BC" w:rsidRDefault="00F338BC" w:rsidP="001D5C50"/>
    <w:p w14:paraId="3D6DE580" w14:textId="794002B6" w:rsidR="00DC454D" w:rsidRPr="00DC454D" w:rsidRDefault="00DC454D" w:rsidP="00DC454D">
      <w:pPr>
        <w:rPr>
          <w:sz w:val="40"/>
          <w:szCs w:val="40"/>
        </w:rPr>
      </w:pPr>
      <w:r w:rsidRPr="00DC454D">
        <w:rPr>
          <w:sz w:val="40"/>
          <w:szCs w:val="40"/>
        </w:rPr>
        <w:t>To Do</w:t>
      </w:r>
    </w:p>
    <w:p w14:paraId="1A2826FF" w14:textId="20D24E6A" w:rsidR="00DC454D" w:rsidRDefault="002B33E4" w:rsidP="00DC454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Translate the User Needs into Requirements</w:t>
      </w:r>
      <w:r w:rsidR="00D930AB" w:rsidRPr="00D930AB">
        <w:rPr>
          <w:sz w:val="28"/>
          <w:szCs w:val="28"/>
        </w:rPr>
        <w:t>.</w:t>
      </w:r>
    </w:p>
    <w:p w14:paraId="3F170084" w14:textId="28801122" w:rsidR="002B33E4" w:rsidRDefault="002B33E4" w:rsidP="002B33E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Only for UN-1 and UN-2 outlined below</w:t>
      </w:r>
    </w:p>
    <w:p w14:paraId="2E530A79" w14:textId="52367AB2" w:rsidR="00D930AB" w:rsidRDefault="006F2EEF" w:rsidP="00DC454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Fill out the </w:t>
      </w:r>
      <w:r w:rsidR="002B33E4">
        <w:rPr>
          <w:sz w:val="28"/>
          <w:szCs w:val="28"/>
        </w:rPr>
        <w:t>Requirements</w:t>
      </w:r>
      <w:r>
        <w:rPr>
          <w:sz w:val="28"/>
          <w:szCs w:val="28"/>
        </w:rPr>
        <w:t xml:space="preserve"> table below</w:t>
      </w:r>
    </w:p>
    <w:p w14:paraId="402F9437" w14:textId="4953B12D" w:rsidR="003B6BC5" w:rsidRDefault="006F2EEF" w:rsidP="006F2EE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Be prepared to </w:t>
      </w:r>
      <w:proofErr w:type="spellStart"/>
      <w:r>
        <w:rPr>
          <w:sz w:val="28"/>
          <w:szCs w:val="28"/>
        </w:rPr>
        <w:t>disucss</w:t>
      </w:r>
      <w:proofErr w:type="spellEnd"/>
      <w:r>
        <w:rPr>
          <w:sz w:val="28"/>
          <w:szCs w:val="28"/>
        </w:rPr>
        <w:t xml:space="preserve"> </w:t>
      </w:r>
      <w:r w:rsidR="002B33E4">
        <w:rPr>
          <w:sz w:val="28"/>
          <w:szCs w:val="28"/>
        </w:rPr>
        <w:t>in class</w:t>
      </w:r>
    </w:p>
    <w:p w14:paraId="4B1E2D5E" w14:textId="13ED796C" w:rsidR="006F2EEF" w:rsidRDefault="002B33E4" w:rsidP="006F2EE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="008A0B0D">
        <w:rPr>
          <w:sz w:val="28"/>
          <w:szCs w:val="28"/>
        </w:rPr>
        <w:t>-min</w:t>
      </w:r>
    </w:p>
    <w:p w14:paraId="7E50CC28" w14:textId="77777777" w:rsidR="002B33E4" w:rsidRPr="002B33E4" w:rsidRDefault="002B33E4" w:rsidP="002B33E4">
      <w:pPr>
        <w:rPr>
          <w:sz w:val="28"/>
          <w:szCs w:val="28"/>
        </w:rPr>
      </w:pPr>
      <w:r w:rsidRPr="002B33E4">
        <w:rPr>
          <w:sz w:val="28"/>
          <w:szCs w:val="28"/>
        </w:rPr>
        <w:t>Requirements need to:</w:t>
      </w:r>
    </w:p>
    <w:p w14:paraId="7CB524EC" w14:textId="77777777" w:rsidR="002B33E4" w:rsidRPr="002B33E4" w:rsidRDefault="002B33E4" w:rsidP="002B33E4">
      <w:pPr>
        <w:numPr>
          <w:ilvl w:val="0"/>
          <w:numId w:val="9"/>
        </w:numPr>
        <w:rPr>
          <w:sz w:val="28"/>
          <w:szCs w:val="28"/>
        </w:rPr>
      </w:pPr>
      <w:r w:rsidRPr="002B33E4">
        <w:rPr>
          <w:sz w:val="28"/>
          <w:szCs w:val="28"/>
        </w:rPr>
        <w:t>Specify a single, unique feature</w:t>
      </w:r>
    </w:p>
    <w:p w14:paraId="4C565E74" w14:textId="77777777" w:rsidR="002B33E4" w:rsidRPr="002B33E4" w:rsidRDefault="002B33E4" w:rsidP="002B33E4">
      <w:pPr>
        <w:numPr>
          <w:ilvl w:val="0"/>
          <w:numId w:val="9"/>
        </w:numPr>
        <w:rPr>
          <w:sz w:val="28"/>
          <w:szCs w:val="28"/>
        </w:rPr>
      </w:pPr>
      <w:r w:rsidRPr="002B33E4">
        <w:rPr>
          <w:sz w:val="28"/>
          <w:szCs w:val="28"/>
        </w:rPr>
        <w:t>Written using appropriate auxiliary verbs and language</w:t>
      </w:r>
    </w:p>
    <w:p w14:paraId="28727790" w14:textId="77777777" w:rsidR="002B33E4" w:rsidRPr="002B33E4" w:rsidRDefault="002B33E4" w:rsidP="002B33E4">
      <w:pPr>
        <w:numPr>
          <w:ilvl w:val="0"/>
          <w:numId w:val="9"/>
        </w:numPr>
        <w:rPr>
          <w:sz w:val="28"/>
          <w:szCs w:val="28"/>
        </w:rPr>
      </w:pPr>
      <w:r w:rsidRPr="002B33E4">
        <w:rPr>
          <w:sz w:val="28"/>
          <w:szCs w:val="28"/>
        </w:rPr>
        <w:t xml:space="preserve">Testable with corresponding </w:t>
      </w:r>
      <w:r w:rsidRPr="002B33E4">
        <w:rPr>
          <w:b/>
          <w:bCs/>
          <w:sz w:val="28"/>
          <w:szCs w:val="28"/>
          <w:u w:val="single"/>
        </w:rPr>
        <w:t>verification</w:t>
      </w:r>
      <w:r w:rsidRPr="002B33E4">
        <w:rPr>
          <w:sz w:val="28"/>
          <w:szCs w:val="28"/>
        </w:rPr>
        <w:t xml:space="preserve"> test</w:t>
      </w:r>
    </w:p>
    <w:p w14:paraId="4A61869C" w14:textId="77777777" w:rsidR="002B33E4" w:rsidRPr="002B33E4" w:rsidRDefault="002B33E4" w:rsidP="002B33E4">
      <w:pPr>
        <w:numPr>
          <w:ilvl w:val="0"/>
          <w:numId w:val="9"/>
        </w:numPr>
        <w:rPr>
          <w:sz w:val="28"/>
          <w:szCs w:val="28"/>
        </w:rPr>
      </w:pPr>
      <w:r w:rsidRPr="002B33E4">
        <w:rPr>
          <w:sz w:val="28"/>
          <w:szCs w:val="28"/>
        </w:rPr>
        <w:t>Testable with a binary pass/fail condition</w:t>
      </w:r>
    </w:p>
    <w:p w14:paraId="1A75EA76" w14:textId="77777777" w:rsidR="002B33E4" w:rsidRPr="002B33E4" w:rsidRDefault="002B33E4" w:rsidP="002B33E4">
      <w:pPr>
        <w:numPr>
          <w:ilvl w:val="0"/>
          <w:numId w:val="9"/>
        </w:numPr>
        <w:rPr>
          <w:sz w:val="28"/>
          <w:szCs w:val="28"/>
        </w:rPr>
      </w:pPr>
      <w:r w:rsidRPr="002B33E4">
        <w:rPr>
          <w:sz w:val="28"/>
          <w:szCs w:val="28"/>
        </w:rPr>
        <w:t xml:space="preserve">Should not include / define a solution </w:t>
      </w:r>
    </w:p>
    <w:p w14:paraId="4AD7F1EF" w14:textId="77777777" w:rsidR="002B33E4" w:rsidRPr="002B33E4" w:rsidRDefault="002B33E4" w:rsidP="002B33E4">
      <w:pPr>
        <w:rPr>
          <w:sz w:val="28"/>
          <w:szCs w:val="28"/>
        </w:rPr>
      </w:pPr>
    </w:p>
    <w:p w14:paraId="6D4DEABF" w14:textId="77777777" w:rsidR="003B4826" w:rsidRDefault="003B4826">
      <w:pPr>
        <w:rPr>
          <w:rFonts w:ascii="Times New Roman" w:eastAsia="Times New Roman" w:hAnsi="Times New Roman"/>
          <w:b/>
          <w:iCs/>
          <w:sz w:val="36"/>
          <w:szCs w:val="36"/>
        </w:rPr>
      </w:pPr>
      <w:r>
        <w:rPr>
          <w:b/>
          <w:iCs/>
          <w:sz w:val="36"/>
          <w:szCs w:val="36"/>
        </w:rPr>
        <w:br w:type="page"/>
      </w:r>
    </w:p>
    <w:p w14:paraId="4BC78C92" w14:textId="2E00BC8B" w:rsidR="006F2EEF" w:rsidRPr="007A0E34" w:rsidRDefault="006F2EEF" w:rsidP="006F2EEF">
      <w:pPr>
        <w:pStyle w:val="NormalWeb"/>
        <w:rPr>
          <w:b/>
          <w:iCs/>
          <w:sz w:val="36"/>
          <w:szCs w:val="36"/>
        </w:rPr>
      </w:pPr>
      <w:r w:rsidRPr="007A0E34">
        <w:rPr>
          <w:b/>
          <w:iCs/>
          <w:sz w:val="36"/>
          <w:szCs w:val="36"/>
        </w:rPr>
        <w:lastRenderedPageBreak/>
        <w:t>User Needs</w:t>
      </w:r>
    </w:p>
    <w:p w14:paraId="41688C17" w14:textId="77777777" w:rsidR="006F2EEF" w:rsidRPr="00B92331" w:rsidRDefault="006F2EEF" w:rsidP="006F2EEF">
      <w:pPr>
        <w:pStyle w:val="NormalWeb"/>
        <w:rPr>
          <w:i/>
          <w:iCs/>
        </w:rPr>
      </w:pPr>
      <w:r w:rsidRPr="00B92331">
        <w:rPr>
          <w:i/>
          <w:iCs/>
        </w:rPr>
        <w:t>User Needs</w:t>
      </w:r>
      <w:r>
        <w:rPr>
          <w:i/>
          <w:iCs/>
        </w:rPr>
        <w:t xml:space="preserve"> Matrix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8280"/>
      </w:tblGrid>
      <w:tr w:rsidR="006F2EEF" w14:paraId="5F9DD8CB" w14:textId="77777777" w:rsidTr="00F931B5">
        <w:tc>
          <w:tcPr>
            <w:tcW w:w="1075" w:type="dxa"/>
            <w:vAlign w:val="center"/>
          </w:tcPr>
          <w:p w14:paraId="62D31A08" w14:textId="77777777" w:rsidR="006F2EEF" w:rsidRDefault="006F2EEF" w:rsidP="00F931B5">
            <w:r>
              <w:t>ID</w:t>
            </w:r>
          </w:p>
        </w:tc>
        <w:tc>
          <w:tcPr>
            <w:tcW w:w="8280" w:type="dxa"/>
            <w:vAlign w:val="center"/>
          </w:tcPr>
          <w:p w14:paraId="579A9047" w14:textId="77777777" w:rsidR="006F2EEF" w:rsidRDefault="006F2EEF" w:rsidP="00F931B5">
            <w:r>
              <w:t>Description</w:t>
            </w:r>
          </w:p>
        </w:tc>
      </w:tr>
      <w:tr w:rsidR="006F2EEF" w14:paraId="7CD97DF9" w14:textId="77777777" w:rsidTr="003B4826">
        <w:trPr>
          <w:trHeight w:val="1080"/>
        </w:trPr>
        <w:tc>
          <w:tcPr>
            <w:tcW w:w="1075" w:type="dxa"/>
            <w:vAlign w:val="center"/>
          </w:tcPr>
          <w:p w14:paraId="4592DE41" w14:textId="77777777" w:rsidR="006F2EEF" w:rsidRPr="003B4826" w:rsidRDefault="006F2EEF" w:rsidP="00F931B5">
            <w:r w:rsidRPr="003B4826">
              <w:t>UN-1</w:t>
            </w:r>
          </w:p>
        </w:tc>
        <w:tc>
          <w:tcPr>
            <w:tcW w:w="8280" w:type="dxa"/>
            <w:vAlign w:val="center"/>
          </w:tcPr>
          <w:p w14:paraId="2E653CC8" w14:textId="69727090" w:rsidR="006F2EEF" w:rsidRPr="003B4826" w:rsidRDefault="002B33E4" w:rsidP="002B33E4">
            <w:r w:rsidRPr="003B4826">
              <w:t>Improved UX / UI to allow for operator control.</w:t>
            </w:r>
          </w:p>
        </w:tc>
      </w:tr>
      <w:tr w:rsidR="006F2EEF" w14:paraId="498D9414" w14:textId="77777777" w:rsidTr="003B4826">
        <w:trPr>
          <w:trHeight w:val="1080"/>
        </w:trPr>
        <w:tc>
          <w:tcPr>
            <w:tcW w:w="1075" w:type="dxa"/>
            <w:vAlign w:val="center"/>
          </w:tcPr>
          <w:p w14:paraId="3EC2B7F0" w14:textId="77777777" w:rsidR="006F2EEF" w:rsidRPr="003B4826" w:rsidRDefault="006F2EEF" w:rsidP="00F931B5">
            <w:r w:rsidRPr="003B4826">
              <w:t>UN-2</w:t>
            </w:r>
          </w:p>
        </w:tc>
        <w:tc>
          <w:tcPr>
            <w:tcW w:w="8280" w:type="dxa"/>
            <w:vAlign w:val="center"/>
          </w:tcPr>
          <w:p w14:paraId="4F173D0A" w14:textId="31192DD9" w:rsidR="006F2EEF" w:rsidRPr="003B4826" w:rsidRDefault="003B4826" w:rsidP="003B4826">
            <w:r w:rsidRPr="003B4826">
              <w:t xml:space="preserve">Improve </w:t>
            </w:r>
            <w:proofErr w:type="spellStart"/>
            <w:r w:rsidRPr="003B4826">
              <w:t>Solidworks</w:t>
            </w:r>
            <w:proofErr w:type="spellEnd"/>
            <w:r w:rsidRPr="003B4826">
              <w:t xml:space="preserve"> files to include assembly, hardware, configurations and drawings.</w:t>
            </w:r>
          </w:p>
        </w:tc>
      </w:tr>
    </w:tbl>
    <w:p w14:paraId="5B650260" w14:textId="75A91ECB" w:rsidR="00335506" w:rsidRDefault="00335506" w:rsidP="002F7EA1">
      <w:pPr>
        <w:jc w:val="center"/>
      </w:pPr>
    </w:p>
    <w:p w14:paraId="11ABAAEF" w14:textId="2AC0FA05" w:rsidR="002E2489" w:rsidRDefault="002E2489" w:rsidP="008A0B0D">
      <w:pPr>
        <w:rPr>
          <w:noProof/>
        </w:rPr>
      </w:pPr>
    </w:p>
    <w:p w14:paraId="4885CA79" w14:textId="01B78F0C" w:rsidR="002B33E4" w:rsidRPr="007A0E34" w:rsidRDefault="002B33E4" w:rsidP="002B33E4">
      <w:pPr>
        <w:pStyle w:val="NormalWeb"/>
        <w:rPr>
          <w:b/>
          <w:iCs/>
          <w:sz w:val="36"/>
          <w:szCs w:val="36"/>
        </w:rPr>
      </w:pPr>
      <w:r>
        <w:rPr>
          <w:b/>
          <w:iCs/>
          <w:sz w:val="36"/>
          <w:szCs w:val="36"/>
        </w:rPr>
        <w:t>Requirements</w:t>
      </w:r>
    </w:p>
    <w:p w14:paraId="4FB568E3" w14:textId="77777777" w:rsidR="002B33E4" w:rsidRPr="00B92331" w:rsidRDefault="002B33E4" w:rsidP="002B33E4">
      <w:pPr>
        <w:pStyle w:val="NormalWeb"/>
        <w:rPr>
          <w:i/>
          <w:iCs/>
        </w:rPr>
      </w:pPr>
      <w:r w:rsidRPr="00B92331">
        <w:rPr>
          <w:i/>
          <w:iCs/>
        </w:rPr>
        <w:t>User Needs</w:t>
      </w:r>
      <w:r>
        <w:rPr>
          <w:i/>
          <w:iCs/>
        </w:rPr>
        <w:t xml:space="preserve"> Matrix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8280"/>
      </w:tblGrid>
      <w:tr w:rsidR="002B33E4" w14:paraId="5D41CEAB" w14:textId="77777777" w:rsidTr="006D6440">
        <w:tc>
          <w:tcPr>
            <w:tcW w:w="1075" w:type="dxa"/>
            <w:vAlign w:val="center"/>
          </w:tcPr>
          <w:p w14:paraId="7D8599A3" w14:textId="77777777" w:rsidR="002B33E4" w:rsidRDefault="002B33E4" w:rsidP="006D6440">
            <w:r>
              <w:t>ID</w:t>
            </w:r>
          </w:p>
        </w:tc>
        <w:tc>
          <w:tcPr>
            <w:tcW w:w="8280" w:type="dxa"/>
            <w:vAlign w:val="center"/>
          </w:tcPr>
          <w:p w14:paraId="096405DE" w14:textId="77777777" w:rsidR="002B33E4" w:rsidRDefault="002B33E4" w:rsidP="006D6440">
            <w:r>
              <w:t>Description</w:t>
            </w:r>
          </w:p>
        </w:tc>
      </w:tr>
      <w:tr w:rsidR="002B33E4" w14:paraId="4706583B" w14:textId="77777777" w:rsidTr="006D6440">
        <w:trPr>
          <w:trHeight w:val="1800"/>
        </w:trPr>
        <w:tc>
          <w:tcPr>
            <w:tcW w:w="1075" w:type="dxa"/>
            <w:vAlign w:val="center"/>
          </w:tcPr>
          <w:p w14:paraId="40A258BA" w14:textId="288FB16F" w:rsidR="002B33E4" w:rsidRPr="006B03D0" w:rsidRDefault="002B33E4" w:rsidP="006D6440">
            <w:pPr>
              <w:rPr>
                <w:highlight w:val="yellow"/>
              </w:rPr>
            </w:pPr>
            <w:r>
              <w:rPr>
                <w:highlight w:val="yellow"/>
              </w:rPr>
              <w:t>DI</w:t>
            </w:r>
            <w:r w:rsidRPr="006B03D0">
              <w:rPr>
                <w:highlight w:val="yellow"/>
              </w:rPr>
              <w:t>-1</w:t>
            </w:r>
          </w:p>
        </w:tc>
        <w:tc>
          <w:tcPr>
            <w:tcW w:w="8280" w:type="dxa"/>
            <w:vAlign w:val="center"/>
          </w:tcPr>
          <w:p w14:paraId="2F32B2E9" w14:textId="2988D136" w:rsidR="002B33E4" w:rsidRPr="006B03D0" w:rsidRDefault="002B33E4" w:rsidP="006D644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The User Interface shall </w:t>
            </w:r>
            <w:r w:rsidR="00D7191A">
              <w:rPr>
                <w:highlight w:val="yellow"/>
              </w:rPr>
              <w:t xml:space="preserve">allow the user to set pump flowrate. </w:t>
            </w:r>
          </w:p>
        </w:tc>
      </w:tr>
      <w:tr w:rsidR="00D7191A" w14:paraId="5C340CDF" w14:textId="77777777" w:rsidTr="006D6440">
        <w:trPr>
          <w:trHeight w:val="1800"/>
        </w:trPr>
        <w:tc>
          <w:tcPr>
            <w:tcW w:w="1075" w:type="dxa"/>
            <w:vAlign w:val="center"/>
          </w:tcPr>
          <w:p w14:paraId="4091A47B" w14:textId="60FD0952" w:rsidR="00D7191A" w:rsidRPr="006B03D0" w:rsidRDefault="00D7191A" w:rsidP="006D6440">
            <w:pPr>
              <w:rPr>
                <w:highlight w:val="yellow"/>
              </w:rPr>
            </w:pPr>
            <w:r>
              <w:rPr>
                <w:highlight w:val="yellow"/>
              </w:rPr>
              <w:t>DI</w:t>
            </w:r>
            <w:r w:rsidRPr="006B03D0">
              <w:rPr>
                <w:highlight w:val="yellow"/>
              </w:rPr>
              <w:t>-4</w:t>
            </w:r>
          </w:p>
        </w:tc>
        <w:tc>
          <w:tcPr>
            <w:tcW w:w="8280" w:type="dxa"/>
            <w:vAlign w:val="center"/>
          </w:tcPr>
          <w:p w14:paraId="6036BA9A" w14:textId="77777777" w:rsidR="00D7191A" w:rsidRDefault="00D7191A" w:rsidP="006D644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The User Interface shall default to a </w:t>
            </w:r>
            <w:proofErr w:type="spellStart"/>
            <w:r>
              <w:rPr>
                <w:highlight w:val="yellow"/>
              </w:rPr>
              <w:t>givin</w:t>
            </w:r>
            <w:proofErr w:type="spellEnd"/>
            <w:r>
              <w:rPr>
                <w:highlight w:val="yellow"/>
              </w:rPr>
              <w:t xml:space="preserve"> initial value (TBD) </w:t>
            </w:r>
          </w:p>
          <w:p w14:paraId="4C2FAE06" w14:textId="7BAE13B3" w:rsidR="00D7191A" w:rsidRPr="006B03D0" w:rsidRDefault="00D7191A" w:rsidP="006D6440">
            <w:pPr>
              <w:rPr>
                <w:highlight w:val="yellow"/>
              </w:rPr>
            </w:pPr>
            <w:r w:rsidRPr="00D7191A">
              <w:rPr>
                <w:b/>
                <w:bCs/>
                <w:highlight w:val="yellow"/>
              </w:rPr>
              <w:t xml:space="preserve">(May be </w:t>
            </w:r>
            <w:proofErr w:type="spellStart"/>
            <w:r w:rsidRPr="00D7191A">
              <w:rPr>
                <w:b/>
                <w:bCs/>
                <w:highlight w:val="yellow"/>
              </w:rPr>
              <w:t>overdefined</w:t>
            </w:r>
            <w:proofErr w:type="spellEnd"/>
            <w:r w:rsidRPr="00D7191A">
              <w:rPr>
                <w:b/>
                <w:bCs/>
                <w:highlight w:val="yellow"/>
              </w:rPr>
              <w:t>, could leave this one out)</w:t>
            </w:r>
          </w:p>
        </w:tc>
      </w:tr>
      <w:tr w:rsidR="00D7191A" w14:paraId="205E1A1A" w14:textId="77777777" w:rsidTr="006D6440">
        <w:trPr>
          <w:trHeight w:val="1800"/>
        </w:trPr>
        <w:tc>
          <w:tcPr>
            <w:tcW w:w="1075" w:type="dxa"/>
            <w:vAlign w:val="center"/>
          </w:tcPr>
          <w:p w14:paraId="53DEA80B" w14:textId="6D391C8D" w:rsidR="00D7191A" w:rsidRPr="006B03D0" w:rsidRDefault="00D7191A" w:rsidP="006D6440">
            <w:pPr>
              <w:rPr>
                <w:highlight w:val="yellow"/>
              </w:rPr>
            </w:pPr>
            <w:r w:rsidRPr="00110586">
              <w:rPr>
                <w:strike/>
                <w:highlight w:val="yellow"/>
              </w:rPr>
              <w:t>DI-5</w:t>
            </w:r>
          </w:p>
        </w:tc>
        <w:tc>
          <w:tcPr>
            <w:tcW w:w="8280" w:type="dxa"/>
            <w:vAlign w:val="center"/>
          </w:tcPr>
          <w:p w14:paraId="08AF65A8" w14:textId="3D452A72" w:rsidR="00D7191A" w:rsidRPr="00D7191A" w:rsidRDefault="00D7191A" w:rsidP="006D6440">
            <w:pPr>
              <w:rPr>
                <w:b/>
                <w:bCs/>
                <w:highlight w:val="yellow"/>
              </w:rPr>
            </w:pPr>
            <w:r w:rsidRPr="00D7191A">
              <w:rPr>
                <w:b/>
                <w:bCs/>
                <w:highlight w:val="yellow"/>
              </w:rPr>
              <w:t xml:space="preserve">CAD model </w:t>
            </w:r>
            <w:r>
              <w:rPr>
                <w:b/>
                <w:bCs/>
                <w:highlight w:val="yellow"/>
              </w:rPr>
              <w:t>specifics are not requirements.</w:t>
            </w:r>
          </w:p>
          <w:p w14:paraId="6F7CC352" w14:textId="2EA19A76" w:rsidR="00D7191A" w:rsidRPr="006B03D0" w:rsidRDefault="00D7191A" w:rsidP="006D6440">
            <w:pPr>
              <w:rPr>
                <w:highlight w:val="yellow"/>
              </w:rPr>
            </w:pPr>
            <w:r w:rsidRPr="00110586">
              <w:rPr>
                <w:strike/>
                <w:highlight w:val="yellow"/>
              </w:rPr>
              <w:t>The CAD model shall include an assembly</w:t>
            </w:r>
          </w:p>
        </w:tc>
      </w:tr>
      <w:tr w:rsidR="00D7191A" w14:paraId="613FD421" w14:textId="77777777" w:rsidTr="006D6440">
        <w:trPr>
          <w:trHeight w:val="1800"/>
        </w:trPr>
        <w:tc>
          <w:tcPr>
            <w:tcW w:w="1075" w:type="dxa"/>
            <w:vAlign w:val="center"/>
          </w:tcPr>
          <w:p w14:paraId="551C0DEB" w14:textId="04C69118" w:rsidR="00D7191A" w:rsidRPr="00110586" w:rsidRDefault="00D7191A" w:rsidP="006D6440">
            <w:pPr>
              <w:rPr>
                <w:strike/>
                <w:highlight w:val="yellow"/>
              </w:rPr>
            </w:pPr>
            <w:r w:rsidRPr="00110586">
              <w:rPr>
                <w:strike/>
                <w:highlight w:val="yellow"/>
              </w:rPr>
              <w:lastRenderedPageBreak/>
              <w:t>DI-6</w:t>
            </w:r>
          </w:p>
        </w:tc>
        <w:tc>
          <w:tcPr>
            <w:tcW w:w="8280" w:type="dxa"/>
            <w:vAlign w:val="center"/>
          </w:tcPr>
          <w:p w14:paraId="4A0CBE14" w14:textId="17196E73" w:rsidR="00D7191A" w:rsidRPr="00D7191A" w:rsidRDefault="00D7191A" w:rsidP="00D7191A">
            <w:pPr>
              <w:rPr>
                <w:b/>
                <w:bCs/>
                <w:highlight w:val="yellow"/>
              </w:rPr>
            </w:pPr>
            <w:r w:rsidRPr="00D7191A">
              <w:rPr>
                <w:b/>
                <w:bCs/>
                <w:highlight w:val="yellow"/>
              </w:rPr>
              <w:t xml:space="preserve">CAD model </w:t>
            </w:r>
            <w:r>
              <w:rPr>
                <w:b/>
                <w:bCs/>
                <w:highlight w:val="yellow"/>
              </w:rPr>
              <w:t>specifics are not requirements.</w:t>
            </w:r>
            <w:bookmarkStart w:id="0" w:name="_GoBack"/>
            <w:bookmarkEnd w:id="0"/>
          </w:p>
          <w:p w14:paraId="7CB25A51" w14:textId="66B5084F" w:rsidR="00D7191A" w:rsidRPr="00110586" w:rsidRDefault="00D7191A" w:rsidP="006D6440">
            <w:pPr>
              <w:rPr>
                <w:strike/>
                <w:highlight w:val="yellow"/>
              </w:rPr>
            </w:pPr>
            <w:r w:rsidRPr="00110586">
              <w:rPr>
                <w:strike/>
                <w:highlight w:val="yellow"/>
              </w:rPr>
              <w:t>The CAD model shall include all hardware</w:t>
            </w:r>
          </w:p>
        </w:tc>
      </w:tr>
    </w:tbl>
    <w:p w14:paraId="48445028" w14:textId="77777777" w:rsidR="002B33E4" w:rsidRPr="008A0B0D" w:rsidRDefault="002B33E4" w:rsidP="008A0B0D">
      <w:pPr>
        <w:rPr>
          <w:noProof/>
        </w:rPr>
      </w:pPr>
    </w:p>
    <w:sectPr w:rsidR="002B33E4" w:rsidRPr="008A0B0D" w:rsidSect="00302558">
      <w:headerReference w:type="first" r:id="rId9"/>
      <w:footerReference w:type="first" r:id="rId10"/>
      <w:pgSz w:w="12240" w:h="15840" w:code="1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7055A" w14:textId="77777777" w:rsidR="00B80C72" w:rsidRDefault="00B80C72" w:rsidP="001F394A">
      <w:r>
        <w:separator/>
      </w:r>
    </w:p>
  </w:endnote>
  <w:endnote w:type="continuationSeparator" w:id="0">
    <w:p w14:paraId="55A5261F" w14:textId="77777777" w:rsidR="00B80C72" w:rsidRDefault="00B80C72" w:rsidP="001F3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8FC2C" w14:textId="77777777" w:rsidR="002E0CC3" w:rsidRPr="002E0CC3" w:rsidRDefault="002E0CC3" w:rsidP="00CB0B89">
    <w:r>
      <w:rPr>
        <w:rFonts w:ascii="Arial" w:hAnsi="Arial" w:cs="Arial"/>
        <w:sz w:val="18"/>
        <w:szCs w:val="18"/>
      </w:rPr>
      <w:t>www</w:t>
    </w:r>
    <w:r w:rsidRPr="007610B2">
      <w:rPr>
        <w:rFonts w:ascii="Arial" w:hAnsi="Arial" w:cs="Arial"/>
        <w:sz w:val="18"/>
        <w:szCs w:val="18"/>
      </w:rPr>
      <w:t xml:space="preserve">.ucdenver.edu/Bioengineering │ </w:t>
    </w:r>
    <w:hyperlink r:id="rId1" w:history="1">
      <w:r w:rsidR="00EB3529" w:rsidRPr="00275D3F">
        <w:rPr>
          <w:rStyle w:val="Hyperlink"/>
          <w:rFonts w:ascii="Arial" w:hAnsi="Arial" w:cs="Arial"/>
          <w:sz w:val="18"/>
          <w:szCs w:val="18"/>
        </w:rPr>
        <w:t>bioengineeringinstructors@gmail.com</w:t>
      </w:r>
    </w:hyperlink>
    <w:r w:rsidR="00EB3529">
      <w:rPr>
        <w:rFonts w:ascii="Arial" w:hAnsi="Arial" w:cs="Arial"/>
        <w:sz w:val="18"/>
        <w:szCs w:val="18"/>
      </w:rPr>
      <w:t xml:space="preserve"> </w:t>
    </w:r>
    <w:r w:rsidRPr="007610B2">
      <w:rPr>
        <w:rFonts w:ascii="Arial" w:hAnsi="Arial" w:cs="Arial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BEA3E" w14:textId="77777777" w:rsidR="00B80C72" w:rsidRDefault="00B80C72" w:rsidP="001F394A">
      <w:r>
        <w:separator/>
      </w:r>
    </w:p>
  </w:footnote>
  <w:footnote w:type="continuationSeparator" w:id="0">
    <w:p w14:paraId="22A7E140" w14:textId="77777777" w:rsidR="00B80C72" w:rsidRDefault="00B80C72" w:rsidP="001F3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530" w:type="dxa"/>
      <w:tblInd w:w="-63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6265"/>
      <w:gridCol w:w="4265"/>
    </w:tblGrid>
    <w:tr w:rsidR="00F47B14" w14:paraId="748881C6" w14:textId="77777777" w:rsidTr="009C594E">
      <w:tc>
        <w:tcPr>
          <w:tcW w:w="6265" w:type="dxa"/>
        </w:tcPr>
        <w:p w14:paraId="435F0E77" w14:textId="77777777" w:rsidR="00F47B14" w:rsidRDefault="00F47B14" w:rsidP="00302558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3C1F92D6" wp14:editId="2250E39A">
                <wp:simplePos x="0" y="0"/>
                <wp:positionH relativeFrom="margin">
                  <wp:posOffset>-65265</wp:posOffset>
                </wp:positionH>
                <wp:positionV relativeFrom="page">
                  <wp:posOffset>123537</wp:posOffset>
                </wp:positionV>
                <wp:extent cx="3438144" cy="914400"/>
                <wp:effectExtent l="0" t="0" r="0" b="0"/>
                <wp:wrapSquare wrapText="bothSides"/>
                <wp:docPr id="2" name="Picture 1" descr="engr_cmyk_h1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ngr_cmyk_h1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38144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65" w:type="dxa"/>
          <w:vAlign w:val="center"/>
        </w:tcPr>
        <w:p w14:paraId="30BAB20A" w14:textId="0017DFA2" w:rsidR="00F47B14" w:rsidRPr="009C594E" w:rsidRDefault="0035174A" w:rsidP="009C594E">
          <w:pPr>
            <w:pStyle w:val="Header"/>
            <w:jc w:val="right"/>
            <w:rPr>
              <w:b/>
              <w:sz w:val="44"/>
              <w:szCs w:val="44"/>
            </w:rPr>
          </w:pPr>
          <w:r>
            <w:rPr>
              <w:b/>
              <w:sz w:val="44"/>
              <w:szCs w:val="44"/>
            </w:rPr>
            <w:t>Junior</w:t>
          </w:r>
          <w:r w:rsidR="009C594E" w:rsidRPr="009C594E">
            <w:rPr>
              <w:b/>
              <w:sz w:val="44"/>
              <w:szCs w:val="44"/>
            </w:rPr>
            <w:t xml:space="preserve"> Design</w:t>
          </w:r>
        </w:p>
        <w:p w14:paraId="054CF610" w14:textId="21919DF4" w:rsidR="009C594E" w:rsidRDefault="009C594E" w:rsidP="009C594E">
          <w:pPr>
            <w:pStyle w:val="Header"/>
            <w:jc w:val="right"/>
          </w:pPr>
          <w:proofErr w:type="spellStart"/>
          <w:r>
            <w:rPr>
              <w:b/>
              <w:sz w:val="44"/>
              <w:szCs w:val="44"/>
            </w:rPr>
            <w:t>Bioe</w:t>
          </w:r>
          <w:proofErr w:type="spellEnd"/>
          <w:r w:rsidRPr="009C594E">
            <w:rPr>
              <w:b/>
              <w:sz w:val="44"/>
              <w:szCs w:val="44"/>
            </w:rPr>
            <w:t xml:space="preserve"> </w:t>
          </w:r>
          <w:r w:rsidR="0035174A">
            <w:rPr>
              <w:b/>
              <w:sz w:val="44"/>
              <w:szCs w:val="44"/>
            </w:rPr>
            <w:t>3090</w:t>
          </w:r>
        </w:p>
      </w:tc>
    </w:tr>
  </w:tbl>
  <w:p w14:paraId="33E79173" w14:textId="77777777" w:rsidR="002E0CC3" w:rsidRDefault="002E0CC3" w:rsidP="00302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584"/>
    <w:multiLevelType w:val="hybridMultilevel"/>
    <w:tmpl w:val="5E265734"/>
    <w:lvl w:ilvl="0" w:tplc="D2DA98A4">
      <w:numFmt w:val="bullet"/>
      <w:lvlText w:val="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46355"/>
    <w:multiLevelType w:val="hybridMultilevel"/>
    <w:tmpl w:val="4C0CFAEA"/>
    <w:lvl w:ilvl="0" w:tplc="57084730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066EE"/>
    <w:multiLevelType w:val="multilevel"/>
    <w:tmpl w:val="582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636B5"/>
    <w:multiLevelType w:val="hybridMultilevel"/>
    <w:tmpl w:val="E7EA863E"/>
    <w:lvl w:ilvl="0" w:tplc="64766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26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BC5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727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D84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520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803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246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4B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60454E"/>
    <w:multiLevelType w:val="hybridMultilevel"/>
    <w:tmpl w:val="D8721090"/>
    <w:lvl w:ilvl="0" w:tplc="C38C5A76">
      <w:numFmt w:val="bullet"/>
      <w:lvlText w:val=""/>
      <w:lvlJc w:val="left"/>
      <w:pPr>
        <w:tabs>
          <w:tab w:val="num" w:pos="810"/>
        </w:tabs>
        <w:ind w:left="810" w:hanging="450"/>
      </w:pPr>
      <w:rPr>
        <w:rFonts w:ascii="Wingdings" w:eastAsia="Times New Roman" w:hAnsi="Wingdings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82D6B"/>
    <w:multiLevelType w:val="hybridMultilevel"/>
    <w:tmpl w:val="34F88B6E"/>
    <w:lvl w:ilvl="0" w:tplc="D2DA98A4">
      <w:numFmt w:val="bullet"/>
      <w:lvlText w:val=""/>
      <w:lvlJc w:val="left"/>
      <w:pPr>
        <w:tabs>
          <w:tab w:val="num" w:pos="810"/>
        </w:tabs>
        <w:ind w:left="81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705E1EB7"/>
    <w:multiLevelType w:val="hybridMultilevel"/>
    <w:tmpl w:val="0E120798"/>
    <w:lvl w:ilvl="0" w:tplc="CC707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0864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264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D84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26E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BA4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38C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92D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1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42741EE"/>
    <w:multiLevelType w:val="hybridMultilevel"/>
    <w:tmpl w:val="FDB6CD7A"/>
    <w:lvl w:ilvl="0" w:tplc="62388ECE">
      <w:numFmt w:val="bullet"/>
      <w:lvlText w:val=""/>
      <w:lvlJc w:val="left"/>
      <w:pPr>
        <w:ind w:left="1440" w:hanging="360"/>
      </w:pPr>
      <w:rPr>
        <w:rFonts w:ascii="Wingdings" w:eastAsia="Times New Roman" w:hAnsi="Wingdings" w:cs="Times New Roman" w:hint="default"/>
        <w:sz w:val="48"/>
        <w:szCs w:val="4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3E0D02"/>
    <w:multiLevelType w:val="hybridMultilevel"/>
    <w:tmpl w:val="D62273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18"/>
    <w:rsid w:val="0000447C"/>
    <w:rsid w:val="0008679F"/>
    <w:rsid w:val="000A5DB1"/>
    <w:rsid w:val="000C30F8"/>
    <w:rsid w:val="000E15BD"/>
    <w:rsid w:val="000E3238"/>
    <w:rsid w:val="00102EEB"/>
    <w:rsid w:val="001039C4"/>
    <w:rsid w:val="00110586"/>
    <w:rsid w:val="00114C8D"/>
    <w:rsid w:val="001155AA"/>
    <w:rsid w:val="001277B2"/>
    <w:rsid w:val="00141B42"/>
    <w:rsid w:val="00153F1C"/>
    <w:rsid w:val="001613FE"/>
    <w:rsid w:val="00175860"/>
    <w:rsid w:val="001A59B3"/>
    <w:rsid w:val="001C3908"/>
    <w:rsid w:val="001C7B9F"/>
    <w:rsid w:val="001D39DC"/>
    <w:rsid w:val="001D5C50"/>
    <w:rsid w:val="001D791F"/>
    <w:rsid w:val="001F38D6"/>
    <w:rsid w:val="001F394A"/>
    <w:rsid w:val="00215EAD"/>
    <w:rsid w:val="00226DB3"/>
    <w:rsid w:val="00263B5A"/>
    <w:rsid w:val="0029507E"/>
    <w:rsid w:val="002A1558"/>
    <w:rsid w:val="002A655C"/>
    <w:rsid w:val="002B33E4"/>
    <w:rsid w:val="002E0CC3"/>
    <w:rsid w:val="002E2489"/>
    <w:rsid w:val="002F1076"/>
    <w:rsid w:val="002F3CBD"/>
    <w:rsid w:val="002F7EA1"/>
    <w:rsid w:val="0030091F"/>
    <w:rsid w:val="00302558"/>
    <w:rsid w:val="003154B2"/>
    <w:rsid w:val="00334663"/>
    <w:rsid w:val="00335506"/>
    <w:rsid w:val="0035174A"/>
    <w:rsid w:val="003576E6"/>
    <w:rsid w:val="003A5906"/>
    <w:rsid w:val="003A7AB3"/>
    <w:rsid w:val="003B4826"/>
    <w:rsid w:val="003B6BC5"/>
    <w:rsid w:val="003C737E"/>
    <w:rsid w:val="003F3C59"/>
    <w:rsid w:val="003F3EAA"/>
    <w:rsid w:val="00415B2F"/>
    <w:rsid w:val="004523A3"/>
    <w:rsid w:val="00452774"/>
    <w:rsid w:val="00456BD0"/>
    <w:rsid w:val="004B1504"/>
    <w:rsid w:val="004D33E8"/>
    <w:rsid w:val="005144FC"/>
    <w:rsid w:val="00544DC7"/>
    <w:rsid w:val="00555FC1"/>
    <w:rsid w:val="00592BB1"/>
    <w:rsid w:val="006074DA"/>
    <w:rsid w:val="00616A3E"/>
    <w:rsid w:val="00685CEB"/>
    <w:rsid w:val="006867E3"/>
    <w:rsid w:val="006B03D0"/>
    <w:rsid w:val="006B2FBF"/>
    <w:rsid w:val="006C6CDB"/>
    <w:rsid w:val="006D0693"/>
    <w:rsid w:val="006E119B"/>
    <w:rsid w:val="006E701B"/>
    <w:rsid w:val="006F0AC2"/>
    <w:rsid w:val="006F2EEF"/>
    <w:rsid w:val="00711BCD"/>
    <w:rsid w:val="00714812"/>
    <w:rsid w:val="00730936"/>
    <w:rsid w:val="00740DA9"/>
    <w:rsid w:val="007610B2"/>
    <w:rsid w:val="00771EB7"/>
    <w:rsid w:val="007833D2"/>
    <w:rsid w:val="00797493"/>
    <w:rsid w:val="007B1344"/>
    <w:rsid w:val="007B2412"/>
    <w:rsid w:val="007D74CA"/>
    <w:rsid w:val="007F5FB4"/>
    <w:rsid w:val="00812031"/>
    <w:rsid w:val="00832246"/>
    <w:rsid w:val="00836C18"/>
    <w:rsid w:val="00862DB3"/>
    <w:rsid w:val="00866B11"/>
    <w:rsid w:val="00882E07"/>
    <w:rsid w:val="00886A7D"/>
    <w:rsid w:val="00886CDD"/>
    <w:rsid w:val="00891E9C"/>
    <w:rsid w:val="008A0B0D"/>
    <w:rsid w:val="008B1533"/>
    <w:rsid w:val="008C3131"/>
    <w:rsid w:val="008D0B7F"/>
    <w:rsid w:val="008F0B6E"/>
    <w:rsid w:val="008F1583"/>
    <w:rsid w:val="00923934"/>
    <w:rsid w:val="00926286"/>
    <w:rsid w:val="009655A3"/>
    <w:rsid w:val="009C594E"/>
    <w:rsid w:val="009F066A"/>
    <w:rsid w:val="009F111A"/>
    <w:rsid w:val="00A138C7"/>
    <w:rsid w:val="00A1399D"/>
    <w:rsid w:val="00A2062A"/>
    <w:rsid w:val="00A2511D"/>
    <w:rsid w:val="00A503D7"/>
    <w:rsid w:val="00A95178"/>
    <w:rsid w:val="00AB7F87"/>
    <w:rsid w:val="00AC6772"/>
    <w:rsid w:val="00AD00B6"/>
    <w:rsid w:val="00B45B9B"/>
    <w:rsid w:val="00B63FF9"/>
    <w:rsid w:val="00B76405"/>
    <w:rsid w:val="00B80C72"/>
    <w:rsid w:val="00BA1DB1"/>
    <w:rsid w:val="00BB00B5"/>
    <w:rsid w:val="00BC764F"/>
    <w:rsid w:val="00BF00C3"/>
    <w:rsid w:val="00BF420E"/>
    <w:rsid w:val="00BF4EDB"/>
    <w:rsid w:val="00C03632"/>
    <w:rsid w:val="00C0390B"/>
    <w:rsid w:val="00C270E4"/>
    <w:rsid w:val="00C66042"/>
    <w:rsid w:val="00C74BE8"/>
    <w:rsid w:val="00C80354"/>
    <w:rsid w:val="00C968A6"/>
    <w:rsid w:val="00CA6DB6"/>
    <w:rsid w:val="00CB0B89"/>
    <w:rsid w:val="00CB787E"/>
    <w:rsid w:val="00CC0110"/>
    <w:rsid w:val="00D058D1"/>
    <w:rsid w:val="00D150F4"/>
    <w:rsid w:val="00D540C6"/>
    <w:rsid w:val="00D5570B"/>
    <w:rsid w:val="00D55CD2"/>
    <w:rsid w:val="00D61D75"/>
    <w:rsid w:val="00D7191A"/>
    <w:rsid w:val="00D821E6"/>
    <w:rsid w:val="00D84047"/>
    <w:rsid w:val="00D930AB"/>
    <w:rsid w:val="00DA6309"/>
    <w:rsid w:val="00DB07DF"/>
    <w:rsid w:val="00DC454D"/>
    <w:rsid w:val="00DD5508"/>
    <w:rsid w:val="00DE513B"/>
    <w:rsid w:val="00DF61C2"/>
    <w:rsid w:val="00E03B48"/>
    <w:rsid w:val="00E12E13"/>
    <w:rsid w:val="00E41F8F"/>
    <w:rsid w:val="00E52E6E"/>
    <w:rsid w:val="00E7366F"/>
    <w:rsid w:val="00E82649"/>
    <w:rsid w:val="00E91F72"/>
    <w:rsid w:val="00EA23A2"/>
    <w:rsid w:val="00EB3529"/>
    <w:rsid w:val="00EB769D"/>
    <w:rsid w:val="00EC60BF"/>
    <w:rsid w:val="00EF1876"/>
    <w:rsid w:val="00F03A6A"/>
    <w:rsid w:val="00F11FD5"/>
    <w:rsid w:val="00F338BC"/>
    <w:rsid w:val="00F35DEF"/>
    <w:rsid w:val="00F47B14"/>
    <w:rsid w:val="00F502EB"/>
    <w:rsid w:val="00F6048B"/>
    <w:rsid w:val="00F72209"/>
    <w:rsid w:val="00F7318E"/>
    <w:rsid w:val="00F931CA"/>
    <w:rsid w:val="00FE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C1A1A"/>
  <w15:chartTrackingRefBased/>
  <w15:docId w15:val="{9B77239E-FC81-4A4D-A926-85BFF620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7E"/>
  </w:style>
  <w:style w:type="paragraph" w:styleId="Heading1">
    <w:name w:val="heading 1"/>
    <w:basedOn w:val="Normal"/>
    <w:next w:val="Normal"/>
    <w:link w:val="Heading1Char"/>
    <w:uiPriority w:val="9"/>
    <w:qFormat/>
    <w:rsid w:val="00CB787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87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87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87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87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87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87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87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87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4A"/>
  </w:style>
  <w:style w:type="paragraph" w:styleId="Footer">
    <w:name w:val="footer"/>
    <w:basedOn w:val="Normal"/>
    <w:link w:val="FooterChar"/>
    <w:uiPriority w:val="99"/>
    <w:unhideWhenUsed/>
    <w:rsid w:val="001F3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94A"/>
  </w:style>
  <w:style w:type="paragraph" w:styleId="BalloonText">
    <w:name w:val="Balloon Text"/>
    <w:basedOn w:val="Normal"/>
    <w:link w:val="BalloonTextChar"/>
    <w:uiPriority w:val="99"/>
    <w:semiHidden/>
    <w:unhideWhenUsed/>
    <w:rsid w:val="001F39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F394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F39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787E"/>
    <w:rPr>
      <w:rFonts w:asciiTheme="majorHAnsi" w:eastAsiaTheme="majorEastAsia" w:hAnsiTheme="majorHAnsi" w:cstheme="majorBidi"/>
      <w:caps/>
      <w:sz w:val="36"/>
      <w:szCs w:val="36"/>
    </w:rPr>
  </w:style>
  <w:style w:type="paragraph" w:customStyle="1" w:styleId="ColorfulList-Accent11">
    <w:name w:val="Colorful List - Accent 11"/>
    <w:basedOn w:val="Normal"/>
    <w:uiPriority w:val="34"/>
    <w:rsid w:val="001039C4"/>
    <w:pPr>
      <w:ind w:left="720"/>
    </w:pPr>
    <w:rPr>
      <w:rFonts w:ascii="Palatino" w:eastAsia="Times New Roman" w:hAnsi="Palatino"/>
      <w:sz w:val="24"/>
      <w:szCs w:val="20"/>
    </w:rPr>
  </w:style>
  <w:style w:type="paragraph" w:customStyle="1" w:styleId="p3">
    <w:name w:val="p3"/>
    <w:basedOn w:val="Normal"/>
    <w:rsid w:val="00FE7B2D"/>
    <w:pPr>
      <w:widowControl w:val="0"/>
      <w:tabs>
        <w:tab w:val="left" w:pos="720"/>
      </w:tabs>
      <w:spacing w:line="280" w:lineRule="atLeast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p4">
    <w:name w:val="p4"/>
    <w:basedOn w:val="Normal"/>
    <w:rsid w:val="00FE7B2D"/>
    <w:pPr>
      <w:widowControl w:val="0"/>
      <w:tabs>
        <w:tab w:val="left" w:pos="780"/>
      </w:tabs>
      <w:spacing w:line="280" w:lineRule="atLeast"/>
      <w:ind w:left="66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Default">
    <w:name w:val="Default"/>
    <w:rsid w:val="00E91F72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unhideWhenUsed/>
    <w:rsid w:val="00CB787E"/>
    <w:rPr>
      <w:color w:val="808080"/>
    </w:rPr>
  </w:style>
  <w:style w:type="paragraph" w:styleId="NormalWeb">
    <w:name w:val="Normal (Web)"/>
    <w:basedOn w:val="Normal"/>
    <w:uiPriority w:val="99"/>
    <w:unhideWhenUsed/>
    <w:rsid w:val="00CB787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87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87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87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87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87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87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87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87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787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B787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B787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87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87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B787E"/>
    <w:rPr>
      <w:b/>
      <w:bCs/>
    </w:rPr>
  </w:style>
  <w:style w:type="character" w:styleId="Emphasis">
    <w:name w:val="Emphasis"/>
    <w:basedOn w:val="DefaultParagraphFont"/>
    <w:uiPriority w:val="20"/>
    <w:qFormat/>
    <w:rsid w:val="00CB787E"/>
    <w:rPr>
      <w:i/>
      <w:iCs/>
    </w:rPr>
  </w:style>
  <w:style w:type="paragraph" w:styleId="NoSpacing">
    <w:name w:val="No Spacing"/>
    <w:uiPriority w:val="1"/>
    <w:qFormat/>
    <w:rsid w:val="00CB78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787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B787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87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87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B787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B787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787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B787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B787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787E"/>
    <w:pPr>
      <w:outlineLvl w:val="9"/>
    </w:pPr>
  </w:style>
  <w:style w:type="table" w:styleId="TableGrid">
    <w:name w:val="Table Grid"/>
    <w:basedOn w:val="TableNormal"/>
    <w:uiPriority w:val="39"/>
    <w:rsid w:val="00F47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6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2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6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1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9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5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33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7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oengineeringinstructor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lucdenver-my.sharepoint.com/personal/steven_lammers_cuanschutz_edu/Documents/Bioe_3090_2020_Shared/Templates/Handou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04E39CD3170F44B35C697A73B09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2BE4B-3283-AB4A-A30F-4DB6630A24C9}"/>
      </w:docPartPr>
      <w:docPartBody>
        <w:p w:rsidR="00476225" w:rsidRDefault="0044137A" w:rsidP="0044137A">
          <w:pPr>
            <w:pStyle w:val="C404E39CD3170F44B35C697A73B096E8"/>
          </w:pPr>
          <w:r w:rsidRPr="00CB787E">
            <w:rPr>
              <w:rStyle w:val="Heading1Char"/>
            </w:rPr>
            <w:t>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7A"/>
    <w:rsid w:val="0044137A"/>
    <w:rsid w:val="00476225"/>
    <w:rsid w:val="00581899"/>
    <w:rsid w:val="005D0B74"/>
    <w:rsid w:val="009E0DF7"/>
    <w:rsid w:val="00B31137"/>
    <w:rsid w:val="00B9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37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37A"/>
    <w:rPr>
      <w:rFonts w:asciiTheme="majorHAnsi" w:eastAsiaTheme="majorEastAsia" w:hAnsiTheme="majorHAnsi" w:cstheme="majorBidi"/>
      <w:caps/>
      <w:sz w:val="36"/>
      <w:szCs w:val="36"/>
      <w:lang w:eastAsia="en-US"/>
    </w:rPr>
  </w:style>
  <w:style w:type="paragraph" w:customStyle="1" w:styleId="4514328C2EB7524289285375F47F432E">
    <w:name w:val="4514328C2EB7524289285375F47F432E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BB5902A01EC2A14F998D5F7ECD39F5F7">
    <w:name w:val="BB5902A01EC2A14F998D5F7ECD39F5F7"/>
  </w:style>
  <w:style w:type="paragraph" w:customStyle="1" w:styleId="C404E39CD3170F44B35C697A73B096E8">
    <w:name w:val="C404E39CD3170F44B35C697A73B096E8"/>
    <w:rsid w:val="004413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F84A702702F4EB4B48EE280548CFE" ma:contentTypeVersion="9" ma:contentTypeDescription="Create a new document." ma:contentTypeScope="" ma:versionID="b242937bcecc56194f4fffb5ac2e41d7">
  <xsd:schema xmlns:xsd="http://www.w3.org/2001/XMLSchema" xmlns:xs="http://www.w3.org/2001/XMLSchema" xmlns:p="http://schemas.microsoft.com/office/2006/metadata/properties" xmlns:ns2="01b0f637-917a-42ca-929f-3d4d619c5162" targetNamespace="http://schemas.microsoft.com/office/2006/metadata/properties" ma:root="true" ma:fieldsID="ef1e58c37fb5d90aebc5e3fb191b0bcc" ns2:_="">
    <xsd:import namespace="01b0f637-917a-42ca-929f-3d4d619c5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0f637-917a-42ca-929f-3d4d619c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0B7AFF-F6C1-C94C-8D76-37EA1B99C6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7E6D2A-3826-4644-8493-C27882CCBB57}"/>
</file>

<file path=customXml/itemProps3.xml><?xml version="1.0" encoding="utf-8"?>
<ds:datastoreItem xmlns:ds="http://schemas.openxmlformats.org/officeDocument/2006/customXml" ds:itemID="{869A8D3A-05A4-40BD-BEA2-C35D7B0E4CD5}"/>
</file>

<file path=customXml/itemProps4.xml><?xml version="1.0" encoding="utf-8"?>
<ds:datastoreItem xmlns:ds="http://schemas.openxmlformats.org/officeDocument/2006/customXml" ds:itemID="{C9B0056A-2683-40CA-9E26-3FA2CF8809D9}"/>
</file>

<file path=docProps/app.xml><?xml version="1.0" encoding="utf-8"?>
<Properties xmlns="http://schemas.openxmlformats.org/officeDocument/2006/extended-properties" xmlns:vt="http://schemas.openxmlformats.org/officeDocument/2006/docPropsVTypes">
  <Template>Handout_Template.dotx</Template>
  <TotalTime>6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1035</CharactersWithSpaces>
  <SharedDoc>false</SharedDoc>
  <HLinks>
    <vt:vector size="12" baseType="variant">
      <vt:variant>
        <vt:i4>6684695</vt:i4>
      </vt:variant>
      <vt:variant>
        <vt:i4>0</vt:i4>
      </vt:variant>
      <vt:variant>
        <vt:i4>0</vt:i4>
      </vt:variant>
      <vt:variant>
        <vt:i4>5</vt:i4>
      </vt:variant>
      <vt:variant>
        <vt:lpwstr>mailto:SPARC_NextGen-Tools@mail.nih.gov</vt:lpwstr>
      </vt:variant>
      <vt:variant>
        <vt:lpwstr/>
      </vt:variant>
      <vt:variant>
        <vt:i4>4391028</vt:i4>
      </vt:variant>
      <vt:variant>
        <vt:i4>0</vt:i4>
      </vt:variant>
      <vt:variant>
        <vt:i4>0</vt:i4>
      </vt:variant>
      <vt:variant>
        <vt:i4>5</vt:i4>
      </vt:variant>
      <vt:variant>
        <vt:lpwstr>mailto:bioengineering@ucdenver.edu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Lammers, Steven</dc:creator>
  <cp:keywords/>
  <dc:description/>
  <cp:lastModifiedBy>Lammers, Steven</cp:lastModifiedBy>
  <cp:revision>4</cp:revision>
  <cp:lastPrinted>2012-07-18T16:56:00Z</cp:lastPrinted>
  <dcterms:created xsi:type="dcterms:W3CDTF">2020-03-12T13:42:00Z</dcterms:created>
  <dcterms:modified xsi:type="dcterms:W3CDTF">2020-03-12T14:13:00Z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0x010100E9BF84A702702F4EB4B48EE280548CFE</vt:lpwstr>
  </property>
</Properties>
</file>
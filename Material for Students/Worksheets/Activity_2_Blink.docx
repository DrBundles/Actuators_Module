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Content>
              <w:p w14:paraId="3F1C1D43" w14:textId="3093249D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616A3E">
                  <w:rPr>
                    <w:sz w:val="44"/>
                    <w:szCs w:val="44"/>
                  </w:rPr>
                  <w:t>2</w:t>
                </w:r>
                <w:r>
                  <w:rPr>
                    <w:sz w:val="44"/>
                    <w:szCs w:val="44"/>
                  </w:rPr>
                  <w:t xml:space="preserve"> - </w:t>
                </w:r>
                <w:r w:rsidR="00616A3E">
                  <w:rPr>
                    <w:sz w:val="44"/>
                    <w:szCs w:val="44"/>
                  </w:rPr>
                  <w:t>Blink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2F990644" w:rsidR="00F338BC" w:rsidRDefault="00F338BC" w:rsidP="001D5C50"/>
    <w:p w14:paraId="1C9234B9" w14:textId="533F5518" w:rsidR="00BA1DB1" w:rsidRDefault="00AD00B6" w:rsidP="001D5C50">
      <w:pPr>
        <w:rPr>
          <w:sz w:val="28"/>
          <w:szCs w:val="28"/>
        </w:rPr>
      </w:pPr>
      <w:r>
        <w:rPr>
          <w:sz w:val="28"/>
          <w:szCs w:val="28"/>
        </w:rPr>
        <w:t>In the Arduino IDE</w:t>
      </w:r>
    </w:p>
    <w:p w14:paraId="3B36FDE2" w14:textId="5089806B" w:rsidR="003F3C59" w:rsidRDefault="003F3C59" w:rsidP="003F3C59">
      <w:pPr>
        <w:numPr>
          <w:ilvl w:val="0"/>
          <w:numId w:val="7"/>
        </w:numPr>
        <w:ind w:left="440"/>
      </w:pPr>
      <w:r>
        <w:t>Open the file</w:t>
      </w:r>
      <w:r>
        <w:t xml:space="preserve"> Arduino -&gt; File -&gt; Examples -&gt; Basics -&gt; Blink.</w:t>
      </w:r>
    </w:p>
    <w:p w14:paraId="690137F3" w14:textId="18DA247A" w:rsidR="000E15BD" w:rsidRDefault="00F931CA" w:rsidP="00F931CA">
      <w:pPr>
        <w:numPr>
          <w:ilvl w:val="0"/>
          <w:numId w:val="7"/>
        </w:numPr>
        <w:ind w:left="440"/>
      </w:pPr>
      <w:r>
        <w:t>Customize the Header Comments</w:t>
      </w:r>
      <w:r w:rsidR="003F3C59">
        <w:t>.</w:t>
      </w:r>
    </w:p>
    <w:p w14:paraId="768F4026" w14:textId="57ACBCF7" w:rsidR="003F3C59" w:rsidRDefault="003F3C59" w:rsidP="003F3C59">
      <w:pPr>
        <w:numPr>
          <w:ilvl w:val="0"/>
          <w:numId w:val="7"/>
        </w:numPr>
        <w:ind w:left="440"/>
      </w:pPr>
      <w:r>
        <w:t xml:space="preserve">Rename and save the </w:t>
      </w:r>
      <w:r>
        <w:t>sketch to a new location.</w:t>
      </w:r>
    </w:p>
    <w:p w14:paraId="467ACDEA" w14:textId="783DE083" w:rsidR="000E15BD" w:rsidRPr="000E15BD" w:rsidRDefault="00C74BE8" w:rsidP="00F931CA">
      <w:pPr>
        <w:numPr>
          <w:ilvl w:val="0"/>
          <w:numId w:val="7"/>
        </w:numPr>
        <w:ind w:left="440"/>
      </w:pPr>
      <w:r>
        <w:t>Run the sketch, confirm that the led blinks.</w:t>
      </w:r>
    </w:p>
    <w:p w14:paraId="2C60FA34" w14:textId="2446B881" w:rsidR="00BA1DB1" w:rsidRPr="00BA1DB1" w:rsidRDefault="003F3C59" w:rsidP="006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111663C6" w14:textId="7F9CC7A2" w:rsidR="000E15BD" w:rsidRDefault="000E15BD" w:rsidP="001D5C50"/>
    <w:p w14:paraId="3CA38F0F" w14:textId="045121CD" w:rsidR="00866B11" w:rsidRPr="00E91F72" w:rsidRDefault="00141B42" w:rsidP="00866B11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A6D72" wp14:editId="43E788FD">
                <wp:simplePos x="0" y="0"/>
                <wp:positionH relativeFrom="column">
                  <wp:posOffset>3693633</wp:posOffset>
                </wp:positionH>
                <wp:positionV relativeFrom="paragraph">
                  <wp:posOffset>1005279</wp:posOffset>
                </wp:positionV>
                <wp:extent cx="1962888" cy="482600"/>
                <wp:effectExtent l="25400" t="0" r="18415" b="635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888" cy="482600"/>
                          <a:chOff x="0" y="0"/>
                          <a:chExt cx="1962888" cy="4826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0" y="269949"/>
                            <a:ext cx="765544" cy="212651"/>
                          </a:xfrm>
                          <a:prstGeom prst="straightConnector1">
                            <a:avLst/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25204" y="0"/>
                            <a:ext cx="1137684" cy="482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EFFD61" w14:textId="02B6415E" w:rsidR="00866B11" w:rsidRDefault="00866B11">
                              <w:r>
                                <w:t xml:space="preserve">This LED should blink </w:t>
                              </w:r>
                              <w:r w:rsidR="001155AA">
                                <w:t>@ ~1Hz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6D72" id="Group 6" o:spid="_x0000_s1026" style="position:absolute;left:0;text-align:left;margin-left:290.85pt;margin-top:79.15pt;width:154.55pt;height:38pt;z-index:251660288" coordsize="19628,48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top:2699;width:7655;height:21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" strokecolor="#ed7d31 [3205]" strokeweight="3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252;width:11376;height:4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" fillcolor="white [3201]" strokeweight=".5pt">
                  <v:textbox>
                    <w:txbxContent>
                      <w:p w14:paraId="20EFFD61" w14:textId="02B6415E" w:rsidR="00866B11" w:rsidRDefault="00866B11">
                        <w:r>
                          <w:t xml:space="preserve">This LED should blink </w:t>
                        </w:r>
                        <w:r w:rsidR="001155AA">
                          <w:t>@ ~1Hz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6B11" w:rsidRPr="00BA1DB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866B11" w:rsidRPr="00BA1DB1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"https://external-content.duckduckgo.com/iu/?u=http%3A%2F%2Fcdn.arstechnica.net%2Fwp-content%2Fuploads%2F2013%2F10%2FArduinoUno_R3_Front.jpg&amp;f=1&amp;nofb=1" \* MERGEFORMATINET </w:instrText>
      </w:r>
      <w:r w:rsidR="00866B11" w:rsidRPr="00BA1DB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866B11" w:rsidRPr="00BA1DB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88AE41C" wp14:editId="435DE7A7">
            <wp:extent cx="3306726" cy="2285386"/>
            <wp:effectExtent l="2540" t="0" r="0" b="0"/>
            <wp:docPr id="1" name="Picture 1" descr="Arduino creator explains why open source matters in hardware, too | Ars Tech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creator explains why open source matters in hardware, too | Ars Techn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5560" cy="22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B11" w:rsidRPr="00BA1DB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bookmarkStart w:id="0" w:name="_GoBack"/>
      <w:bookmarkEnd w:id="0"/>
    </w:p>
    <w:sectPr w:rsidR="00866B11" w:rsidRPr="00E91F72" w:rsidSect="00302558">
      <w:headerReference w:type="first" r:id="rId10"/>
      <w:footerReference w:type="first" r:id="rId11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389C" w14:textId="77777777" w:rsidR="00836C18" w:rsidRDefault="00836C18" w:rsidP="001F394A">
      <w:r>
        <w:separator/>
      </w:r>
    </w:p>
  </w:endnote>
  <w:endnote w:type="continuationSeparator" w:id="0">
    <w:p w14:paraId="11C4BFA6" w14:textId="77777777" w:rsidR="00836C18" w:rsidRDefault="00836C18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2D3F" w14:textId="77777777" w:rsidR="00836C18" w:rsidRDefault="00836C18" w:rsidP="001F394A">
      <w:r>
        <w:separator/>
      </w:r>
    </w:p>
  </w:footnote>
  <w:footnote w:type="continuationSeparator" w:id="0">
    <w:p w14:paraId="4FDAAD36" w14:textId="77777777" w:rsidR="00836C18" w:rsidRDefault="00836C18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C30F8"/>
    <w:rsid w:val="000E15BD"/>
    <w:rsid w:val="000E3238"/>
    <w:rsid w:val="001039C4"/>
    <w:rsid w:val="00114C8D"/>
    <w:rsid w:val="001155AA"/>
    <w:rsid w:val="00141B42"/>
    <w:rsid w:val="00153F1C"/>
    <w:rsid w:val="001613FE"/>
    <w:rsid w:val="00175860"/>
    <w:rsid w:val="001A59B3"/>
    <w:rsid w:val="001D39DC"/>
    <w:rsid w:val="001D5C50"/>
    <w:rsid w:val="001F38D6"/>
    <w:rsid w:val="001F394A"/>
    <w:rsid w:val="00215EAD"/>
    <w:rsid w:val="0029507E"/>
    <w:rsid w:val="002A1558"/>
    <w:rsid w:val="002E0CC3"/>
    <w:rsid w:val="00302558"/>
    <w:rsid w:val="003154B2"/>
    <w:rsid w:val="00334663"/>
    <w:rsid w:val="003576E6"/>
    <w:rsid w:val="003A7AB3"/>
    <w:rsid w:val="003F3C59"/>
    <w:rsid w:val="003F3EAA"/>
    <w:rsid w:val="00456BD0"/>
    <w:rsid w:val="004D33E8"/>
    <w:rsid w:val="00544DC7"/>
    <w:rsid w:val="00555FC1"/>
    <w:rsid w:val="00592BB1"/>
    <w:rsid w:val="006074DA"/>
    <w:rsid w:val="00616A3E"/>
    <w:rsid w:val="00685CEB"/>
    <w:rsid w:val="006B2FBF"/>
    <w:rsid w:val="006C6CDB"/>
    <w:rsid w:val="006D0693"/>
    <w:rsid w:val="006E119B"/>
    <w:rsid w:val="006E701B"/>
    <w:rsid w:val="006F0AC2"/>
    <w:rsid w:val="00711BCD"/>
    <w:rsid w:val="00714812"/>
    <w:rsid w:val="00730936"/>
    <w:rsid w:val="007610B2"/>
    <w:rsid w:val="00771EB7"/>
    <w:rsid w:val="007833D2"/>
    <w:rsid w:val="00797493"/>
    <w:rsid w:val="007B1344"/>
    <w:rsid w:val="007D74CA"/>
    <w:rsid w:val="00812031"/>
    <w:rsid w:val="00832246"/>
    <w:rsid w:val="00836C18"/>
    <w:rsid w:val="00866B11"/>
    <w:rsid w:val="00882E07"/>
    <w:rsid w:val="00886A7D"/>
    <w:rsid w:val="00886CDD"/>
    <w:rsid w:val="008B1533"/>
    <w:rsid w:val="008C3131"/>
    <w:rsid w:val="008D0B7F"/>
    <w:rsid w:val="00926286"/>
    <w:rsid w:val="009655A3"/>
    <w:rsid w:val="009C594E"/>
    <w:rsid w:val="009F066A"/>
    <w:rsid w:val="009F111A"/>
    <w:rsid w:val="00A138C7"/>
    <w:rsid w:val="00A1399D"/>
    <w:rsid w:val="00A503D7"/>
    <w:rsid w:val="00A95178"/>
    <w:rsid w:val="00AB7F87"/>
    <w:rsid w:val="00AC6772"/>
    <w:rsid w:val="00AD00B6"/>
    <w:rsid w:val="00B63FF9"/>
    <w:rsid w:val="00BA1DB1"/>
    <w:rsid w:val="00BB00B5"/>
    <w:rsid w:val="00BC764F"/>
    <w:rsid w:val="00BF00C3"/>
    <w:rsid w:val="00BF420E"/>
    <w:rsid w:val="00BF4EDB"/>
    <w:rsid w:val="00C03632"/>
    <w:rsid w:val="00C0390B"/>
    <w:rsid w:val="00C66042"/>
    <w:rsid w:val="00C74BE8"/>
    <w:rsid w:val="00C80354"/>
    <w:rsid w:val="00C968A6"/>
    <w:rsid w:val="00CB0B89"/>
    <w:rsid w:val="00CB787E"/>
    <w:rsid w:val="00CC0110"/>
    <w:rsid w:val="00D058D1"/>
    <w:rsid w:val="00D150F4"/>
    <w:rsid w:val="00D540C6"/>
    <w:rsid w:val="00D5570B"/>
    <w:rsid w:val="00D55CD2"/>
    <w:rsid w:val="00D61D75"/>
    <w:rsid w:val="00D821E6"/>
    <w:rsid w:val="00DA6309"/>
    <w:rsid w:val="00DB07DF"/>
    <w:rsid w:val="00DD5508"/>
    <w:rsid w:val="00DE513B"/>
    <w:rsid w:val="00DF61C2"/>
    <w:rsid w:val="00E03B48"/>
    <w:rsid w:val="00E12E13"/>
    <w:rsid w:val="00E41F8F"/>
    <w:rsid w:val="00E52E6E"/>
    <w:rsid w:val="00E7366F"/>
    <w:rsid w:val="00E91F72"/>
    <w:rsid w:val="00EA23A2"/>
    <w:rsid w:val="00EB3529"/>
    <w:rsid w:val="00EC60BF"/>
    <w:rsid w:val="00F03A6A"/>
    <w:rsid w:val="00F11FD5"/>
    <w:rsid w:val="00F338BC"/>
    <w:rsid w:val="00F35DEF"/>
    <w:rsid w:val="00F47B14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000000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C25DE-ECDA-0141-99F1-A1A94616A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B2315A-D547-457A-8036-75CE50BFAA0C}"/>
</file>

<file path=customXml/itemProps3.xml><?xml version="1.0" encoding="utf-8"?>
<ds:datastoreItem xmlns:ds="http://schemas.openxmlformats.org/officeDocument/2006/customXml" ds:itemID="{84B6E796-9E09-4173-8E3F-28AED20FB11C}"/>
</file>

<file path=customXml/itemProps4.xml><?xml version="1.0" encoding="utf-8"?>
<ds:datastoreItem xmlns:ds="http://schemas.openxmlformats.org/officeDocument/2006/customXml" ds:itemID="{B3667258-5700-448E-A249-11FFEFAB925D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426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13</cp:revision>
  <cp:lastPrinted>2012-07-18T16:56:00Z</cp:lastPrinted>
  <dcterms:created xsi:type="dcterms:W3CDTF">2020-03-04T02:32:00Z</dcterms:created>
  <dcterms:modified xsi:type="dcterms:W3CDTF">2020-03-04T02:41:00Z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
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389A2F83" w:rsidR="00F338BC" w:rsidRPr="00714812" w:rsidRDefault="003154B2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 xml:space="preserve">Activity </w:t>
                </w:r>
                <w:r w:rsidR="003F384E">
                  <w:rPr>
                    <w:sz w:val="44"/>
                    <w:szCs w:val="44"/>
                  </w:rPr>
                  <w:t>4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335506">
                  <w:rPr>
                    <w:sz w:val="44"/>
                    <w:szCs w:val="44"/>
                  </w:rPr>
                  <w:t>–</w:t>
                </w:r>
                <w:r>
                  <w:rPr>
                    <w:sz w:val="44"/>
                    <w:szCs w:val="44"/>
                  </w:rPr>
                  <w:t xml:space="preserve"> </w:t>
                </w:r>
                <w:r w:rsidR="003F384E">
                  <w:rPr>
                    <w:sz w:val="44"/>
                    <w:szCs w:val="44"/>
                  </w:rPr>
                  <w:t>Breadboard LED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794002B6" w:rsidR="00DC454D" w:rsidRPr="00DC454D" w:rsidRDefault="00DC454D" w:rsidP="00DC454D">
      <w:pPr>
        <w:rPr>
          <w:sz w:val="40"/>
          <w:szCs w:val="40"/>
        </w:rPr>
      </w:pPr>
      <w:r w:rsidRPr="00DC454D">
        <w:rPr>
          <w:sz w:val="40"/>
          <w:szCs w:val="40"/>
        </w:rPr>
        <w:t>To Do</w:t>
      </w:r>
    </w:p>
    <w:p w14:paraId="1A2826FF" w14:textId="2FC55D91" w:rsidR="00DC454D" w:rsidRDefault="00D14723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Power 5V and GND to breadboard rails</w:t>
      </w:r>
      <w:r w:rsidR="00D930AB" w:rsidRPr="00D930AB">
        <w:rPr>
          <w:sz w:val="28"/>
          <w:szCs w:val="28"/>
        </w:rPr>
        <w:t>.</w:t>
      </w:r>
    </w:p>
    <w:p w14:paraId="2E530A79" w14:textId="76A83CFE" w:rsidR="00D930AB" w:rsidRDefault="008D0D18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Jumper LED</w:t>
      </w:r>
      <w:r w:rsidR="00C621E6">
        <w:rPr>
          <w:sz w:val="28"/>
          <w:szCs w:val="28"/>
        </w:rPr>
        <w:t>_PIN from Arduino to breadboard</w:t>
      </w:r>
      <w:r w:rsidR="004523A3">
        <w:rPr>
          <w:sz w:val="28"/>
          <w:szCs w:val="28"/>
        </w:rPr>
        <w:t>.</w:t>
      </w:r>
    </w:p>
    <w:p w14:paraId="402F9437" w14:textId="294F9AA4" w:rsidR="003B6BC5" w:rsidRDefault="003724AA" w:rsidP="003724A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Build LED circuit</w:t>
      </w:r>
      <w:r w:rsidR="00842054">
        <w:rPr>
          <w:sz w:val="28"/>
          <w:szCs w:val="28"/>
        </w:rPr>
        <w:t xml:space="preserve"> and test using new </w:t>
      </w:r>
      <w:r w:rsidR="00CF0C7F">
        <w:rPr>
          <w:sz w:val="28"/>
          <w:szCs w:val="28"/>
        </w:rPr>
        <w:t>Blink_3090 code.</w:t>
      </w:r>
    </w:p>
    <w:p w14:paraId="127B66BD" w14:textId="21E11028" w:rsidR="00DC454D" w:rsidRPr="00CF0C7F" w:rsidRDefault="00CF0C7F" w:rsidP="00CF0C7F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LED should blin</w:t>
      </w:r>
      <w:r w:rsidR="002F5B8B">
        <w:rPr>
          <w:sz w:val="28"/>
          <w:szCs w:val="28"/>
        </w:rPr>
        <w:t>k</w:t>
      </w:r>
      <w:r>
        <w:rPr>
          <w:sz w:val="28"/>
          <w:szCs w:val="28"/>
        </w:rPr>
        <w:t xml:space="preserve"> at 1Hz</w:t>
      </w:r>
    </w:p>
    <w:sectPr w:rsidR="00DC454D" w:rsidRPr="00CF0C7F" w:rsidSect="00302558">
      <w:headerReference w:type="first" r:id="rId12"/>
      <w:footerReference w:type="first" r:id="rId13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9810E" w14:textId="77777777" w:rsidR="00A2062A" w:rsidRDefault="00A2062A" w:rsidP="001F394A">
      <w:r>
        <w:separator/>
      </w:r>
    </w:p>
  </w:endnote>
  <w:endnote w:type="continuationSeparator" w:id="0">
    <w:p w14:paraId="702D82C4" w14:textId="77777777" w:rsidR="00A2062A" w:rsidRDefault="00A2062A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18A89" w14:textId="77777777" w:rsidR="00A2062A" w:rsidRDefault="00A2062A" w:rsidP="001F394A">
      <w:r>
        <w:separator/>
      </w:r>
    </w:p>
  </w:footnote>
  <w:footnote w:type="continuationSeparator" w:id="0">
    <w:p w14:paraId="4A6C7B94" w14:textId="77777777" w:rsidR="00A2062A" w:rsidRDefault="00A2062A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5DB1"/>
    <w:rsid w:val="000C30F8"/>
    <w:rsid w:val="000E15BD"/>
    <w:rsid w:val="000E3238"/>
    <w:rsid w:val="00102EEB"/>
    <w:rsid w:val="001039C4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DB3"/>
    <w:rsid w:val="00263B5A"/>
    <w:rsid w:val="0029507E"/>
    <w:rsid w:val="002A1558"/>
    <w:rsid w:val="002A655C"/>
    <w:rsid w:val="002E0CC3"/>
    <w:rsid w:val="002E2489"/>
    <w:rsid w:val="002F1076"/>
    <w:rsid w:val="002F5B8B"/>
    <w:rsid w:val="002F7EA1"/>
    <w:rsid w:val="0030091F"/>
    <w:rsid w:val="00302558"/>
    <w:rsid w:val="003154B2"/>
    <w:rsid w:val="00334663"/>
    <w:rsid w:val="00335506"/>
    <w:rsid w:val="003576E6"/>
    <w:rsid w:val="003724AA"/>
    <w:rsid w:val="003A5906"/>
    <w:rsid w:val="003A7AB3"/>
    <w:rsid w:val="003B6BC5"/>
    <w:rsid w:val="003C737E"/>
    <w:rsid w:val="003F384E"/>
    <w:rsid w:val="003F3C59"/>
    <w:rsid w:val="003F3EAA"/>
    <w:rsid w:val="00415B2F"/>
    <w:rsid w:val="004523A3"/>
    <w:rsid w:val="00452774"/>
    <w:rsid w:val="00456BD0"/>
    <w:rsid w:val="004B1504"/>
    <w:rsid w:val="004D33E8"/>
    <w:rsid w:val="00544DC7"/>
    <w:rsid w:val="00555FC1"/>
    <w:rsid w:val="00592BB1"/>
    <w:rsid w:val="006074DA"/>
    <w:rsid w:val="00616A3E"/>
    <w:rsid w:val="00620F9E"/>
    <w:rsid w:val="00685CEB"/>
    <w:rsid w:val="006867E3"/>
    <w:rsid w:val="006B2FBF"/>
    <w:rsid w:val="006C6CDB"/>
    <w:rsid w:val="006D0693"/>
    <w:rsid w:val="006E119B"/>
    <w:rsid w:val="006E701B"/>
    <w:rsid w:val="006F0AC2"/>
    <w:rsid w:val="00711BCD"/>
    <w:rsid w:val="00714812"/>
    <w:rsid w:val="00730936"/>
    <w:rsid w:val="00740DA9"/>
    <w:rsid w:val="007610B2"/>
    <w:rsid w:val="00771EB7"/>
    <w:rsid w:val="007833D2"/>
    <w:rsid w:val="00797493"/>
    <w:rsid w:val="007B1344"/>
    <w:rsid w:val="007B2412"/>
    <w:rsid w:val="007D74CA"/>
    <w:rsid w:val="007F5FB4"/>
    <w:rsid w:val="00812031"/>
    <w:rsid w:val="00832246"/>
    <w:rsid w:val="00836C18"/>
    <w:rsid w:val="00842054"/>
    <w:rsid w:val="00866B11"/>
    <w:rsid w:val="00882E07"/>
    <w:rsid w:val="00886A7D"/>
    <w:rsid w:val="00886CDD"/>
    <w:rsid w:val="00891E9C"/>
    <w:rsid w:val="008B1533"/>
    <w:rsid w:val="008C3131"/>
    <w:rsid w:val="008D0B7F"/>
    <w:rsid w:val="008D0D18"/>
    <w:rsid w:val="008F1583"/>
    <w:rsid w:val="00926286"/>
    <w:rsid w:val="009655A3"/>
    <w:rsid w:val="009C594E"/>
    <w:rsid w:val="009F066A"/>
    <w:rsid w:val="009F111A"/>
    <w:rsid w:val="00A138C7"/>
    <w:rsid w:val="00A1399D"/>
    <w:rsid w:val="00A2062A"/>
    <w:rsid w:val="00A2511D"/>
    <w:rsid w:val="00A503D7"/>
    <w:rsid w:val="00A95178"/>
    <w:rsid w:val="00AB7F87"/>
    <w:rsid w:val="00AC6772"/>
    <w:rsid w:val="00AD00B6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21E6"/>
    <w:rsid w:val="00C66042"/>
    <w:rsid w:val="00C74BE8"/>
    <w:rsid w:val="00C80354"/>
    <w:rsid w:val="00C968A6"/>
    <w:rsid w:val="00CB0B89"/>
    <w:rsid w:val="00CB787E"/>
    <w:rsid w:val="00CC0110"/>
    <w:rsid w:val="00CF0C7F"/>
    <w:rsid w:val="00D058D1"/>
    <w:rsid w:val="00D14723"/>
    <w:rsid w:val="00D150F4"/>
    <w:rsid w:val="00D540C6"/>
    <w:rsid w:val="00D5570B"/>
    <w:rsid w:val="00D55CD2"/>
    <w:rsid w:val="00D61D75"/>
    <w:rsid w:val="00D821E6"/>
    <w:rsid w:val="00D84047"/>
    <w:rsid w:val="00D930AB"/>
    <w:rsid w:val="00DA6309"/>
    <w:rsid w:val="00DB07DF"/>
    <w:rsid w:val="00DC454D"/>
    <w:rsid w:val="00DD5508"/>
    <w:rsid w:val="00DE513B"/>
    <w:rsid w:val="00DF61C2"/>
    <w:rsid w:val="00E03B48"/>
    <w:rsid w:val="00E12E13"/>
    <w:rsid w:val="00E41F8F"/>
    <w:rsid w:val="00E52E6E"/>
    <w:rsid w:val="00E7366F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12" ma:contentTypeDescription="Create a new document." ma:contentTypeScope="" ma:versionID="18c51f140931980b554d7e0106658ae2">
  <xsd:schema xmlns:xsd="http://www.w3.org/2001/XMLSchema" xmlns:xs="http://www.w3.org/2001/XMLSchema" xmlns:p="http://schemas.microsoft.com/office/2006/metadata/properties" xmlns:ns2="01b0f637-917a-42ca-929f-3d4d619c5162" xmlns:ns3="411610a0-c011-41d1-8696-e839b63ee08a" targetNamespace="http://schemas.microsoft.com/office/2006/metadata/properties" ma:root="true" ma:fieldsID="ff1daea9ff383c72f8f93b354f8f168c" ns2:_="" ns3:_="">
    <xsd:import namespace="01b0f637-917a-42ca-929f-3d4d619c5162"/>
    <xsd:import namespace="411610a0-c011-41d1-8696-e839b63ee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10a0-c011-41d1-8696-e839b63e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27F7-DAF5-43D2-8878-8B5522A30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1380B0-78FD-7743-B443-D55CBA6FCF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001F04-204F-494C-8613-4ED61F427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7F6922-3FC8-4BCD-8CF6-FC94C1970065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200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Steven Lammers</cp:lastModifiedBy>
  <cp:revision>10</cp:revision>
  <cp:lastPrinted>2012-07-18T16:56:00Z</cp:lastPrinted>
  <dcterms:created xsi:type="dcterms:W3CDTF">2020-03-04T15:51:00Z</dcterms:created>
  <dcterms:modified xsi:type="dcterms:W3CDTF">2021-03-08T17:05:00Z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
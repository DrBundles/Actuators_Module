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E363" w14:textId="3A417A48" w:rsidR="00CB787E" w:rsidRDefault="00CB787E" w:rsidP="001D5C50"/>
    <w:tbl>
      <w:tblPr>
        <w:tblStyle w:val="TableGrid"/>
        <w:tblW w:w="9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9"/>
      </w:tblGrid>
      <w:tr w:rsidR="00F338BC" w14:paraId="4748E9B3" w14:textId="77777777" w:rsidTr="00F03A6A">
        <w:trPr>
          <w:trHeight w:val="1385"/>
        </w:trPr>
        <w:tc>
          <w:tcPr>
            <w:tcW w:w="7555" w:type="dxa"/>
          </w:tcPr>
          <w:sdt>
            <w:sdtPr>
              <w:rPr>
                <w:sz w:val="44"/>
                <w:szCs w:val="44"/>
              </w:rPr>
              <w:id w:val="1680921033"/>
              <w:placeholder>
                <w:docPart w:val="C404E39CD3170F44B35C697A73B096E8"/>
              </w:placeholder>
            </w:sdtPr>
            <w:sdtEndPr/>
            <w:sdtContent>
              <w:p w14:paraId="3F1C1D43" w14:textId="4ED06A24" w:rsidR="00F338BC" w:rsidRPr="00714812" w:rsidRDefault="00570C2C" w:rsidP="00F338BC">
                <w:pPr>
                  <w:pBdr>
                    <w:bottom w:val="single" w:sz="4" w:space="1" w:color="auto"/>
                  </w:pBdr>
                  <w:rPr>
                    <w:sz w:val="44"/>
                    <w:szCs w:val="44"/>
                  </w:rPr>
                </w:pPr>
                <w:proofErr w:type="spellStart"/>
                <w:r>
                  <w:rPr>
                    <w:sz w:val="44"/>
                    <w:szCs w:val="44"/>
                  </w:rPr>
                  <w:t>Bioe</w:t>
                </w:r>
                <w:proofErr w:type="spellEnd"/>
                <w:r>
                  <w:rPr>
                    <w:sz w:val="44"/>
                    <w:szCs w:val="44"/>
                  </w:rPr>
                  <w:t xml:space="preserve"> 3090 – Online Plan</w:t>
                </w:r>
              </w:p>
            </w:sdtContent>
          </w:sdt>
          <w:p w14:paraId="47D4EE0C" w14:textId="77777777" w:rsidR="00F338BC" w:rsidRDefault="00F338BC" w:rsidP="001D5C50"/>
        </w:tc>
        <w:tc>
          <w:tcPr>
            <w:tcW w:w="2379" w:type="dxa"/>
          </w:tcPr>
          <w:p w14:paraId="4EBD17DA" w14:textId="7CFCFCE3" w:rsidR="00F338BC" w:rsidRDefault="00F338BC" w:rsidP="00F338BC">
            <w:pPr>
              <w:jc w:val="right"/>
            </w:pPr>
            <w:r w:rsidRPr="001D5C50">
              <w:rPr>
                <w:noProof/>
              </w:rPr>
              <w:drawing>
                <wp:inline distT="0" distB="0" distL="0" distR="0" wp14:anchorId="107E7D6A" wp14:editId="409FAA82">
                  <wp:extent cx="1317522" cy="805258"/>
                  <wp:effectExtent l="0" t="0" r="3810" b="0"/>
                  <wp:docPr id="10242" name="Picture 2" descr="Group activit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2C79AB-2A60-3842-B4B1-B395F4330CF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 descr="Group activity">
                            <a:extLst>
                              <a:ext uri="{FF2B5EF4-FFF2-40B4-BE49-F238E27FC236}">
                                <a16:creationId xmlns:a16="http://schemas.microsoft.com/office/drawing/2014/main" id="{942C79AB-2A60-3842-B4B1-B395F4330CF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22"/>
                          <a:stretch/>
                        </pic:blipFill>
                        <pic:spPr bwMode="auto">
                          <a:xfrm>
                            <a:off x="0" y="0"/>
                            <a:ext cx="1354919" cy="8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DEF52" w14:textId="418CBB31" w:rsidR="00F338BC" w:rsidRDefault="00F338BC" w:rsidP="001D5C50"/>
    <w:p w14:paraId="3D6DE580" w14:textId="5E25E2BB" w:rsidR="00DC454D" w:rsidRPr="00DC454D" w:rsidRDefault="00570C2C" w:rsidP="00DC454D">
      <w:pPr>
        <w:rPr>
          <w:sz w:val="40"/>
          <w:szCs w:val="40"/>
        </w:rPr>
      </w:pPr>
      <w:r>
        <w:rPr>
          <w:sz w:val="40"/>
          <w:szCs w:val="40"/>
        </w:rPr>
        <w:t xml:space="preserve">Do you have the following at </w:t>
      </w:r>
      <w:proofErr w:type="gramStart"/>
      <w:r>
        <w:rPr>
          <w:sz w:val="40"/>
          <w:szCs w:val="40"/>
        </w:rPr>
        <w:t>home</w:t>
      </w:r>
      <w:proofErr w:type="gramEnd"/>
    </w:p>
    <w:p w14:paraId="1A2826FF" w14:textId="5F293F25" w:rsidR="00DC454D" w:rsidRDefault="00570C2C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Arduino Uno or equivalent</w:t>
      </w:r>
      <w:r w:rsidR="00D930AB" w:rsidRPr="00D930AB">
        <w:rPr>
          <w:sz w:val="28"/>
          <w:szCs w:val="28"/>
        </w:rPr>
        <w:t>.</w:t>
      </w:r>
    </w:p>
    <w:p w14:paraId="2E530A79" w14:textId="3EF698EC" w:rsidR="00D930AB" w:rsidRDefault="00570C2C" w:rsidP="00DC454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Breadboard</w:t>
      </w:r>
      <w:r w:rsidR="004523A3">
        <w:rPr>
          <w:sz w:val="28"/>
          <w:szCs w:val="28"/>
        </w:rPr>
        <w:t>.</w:t>
      </w:r>
    </w:p>
    <w:p w14:paraId="127B66BD" w14:textId="1069ACA3" w:rsidR="00DC454D" w:rsidRDefault="00570C2C" w:rsidP="00570C2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Wiring kit or equivalent</w:t>
      </w:r>
      <w:r w:rsidR="00CF0C7F">
        <w:rPr>
          <w:sz w:val="28"/>
          <w:szCs w:val="28"/>
        </w:rPr>
        <w:t>.</w:t>
      </w:r>
    </w:p>
    <w:p w14:paraId="3ED6EBF4" w14:textId="793E589B" w:rsidR="00AF4000" w:rsidRP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>Do you have a computer?</w:t>
      </w:r>
    </w:p>
    <w:p w14:paraId="5626D83D" w14:textId="67DA3D73" w:rsidR="00AF4000" w:rsidRP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 xml:space="preserve">Does it have a </w:t>
      </w:r>
      <w:proofErr w:type="gramStart"/>
      <w:r w:rsidRPr="00AF4000">
        <w:rPr>
          <w:sz w:val="28"/>
          <w:szCs w:val="28"/>
        </w:rPr>
        <w:t>camera</w:t>
      </w:r>
      <w:proofErr w:type="gramEnd"/>
      <w:r w:rsidRPr="00AF4000">
        <w:rPr>
          <w:sz w:val="28"/>
          <w:szCs w:val="28"/>
        </w:rPr>
        <w:t xml:space="preserve"> or do you have a webcam?</w:t>
      </w:r>
    </w:p>
    <w:p w14:paraId="2B428BE1" w14:textId="1A5930A4" w:rsid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>If not to the above questions, can you purchase one?</w:t>
      </w:r>
    </w:p>
    <w:p w14:paraId="6AABB7A7" w14:textId="3500EB04" w:rsidR="00AF4000" w:rsidRDefault="00AF4000" w:rsidP="00AF400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36BDB427" w14:textId="67EAE411" w:rsidR="00AF4000" w:rsidRPr="00AF4000" w:rsidRDefault="00AF4000" w:rsidP="00AF400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32FD09E9" w14:textId="77777777" w:rsidR="00AF4000" w:rsidRP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>-Have you used an Arduino with it?</w:t>
      </w:r>
    </w:p>
    <w:p w14:paraId="3071FAF3" w14:textId="2B0BC518" w:rsid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>If you don't have an Arduino, can you purchase one ($20)?</w:t>
      </w:r>
    </w:p>
    <w:p w14:paraId="7D94F492" w14:textId="37A6BFDB" w:rsidR="00AF4000" w:rsidRDefault="00AF4000" w:rsidP="00AF400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131B1585" w14:textId="77EF7492" w:rsidR="00AF4000" w:rsidRPr="00AF4000" w:rsidRDefault="00AF4000" w:rsidP="00AF400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1FB504CF" w14:textId="77777777" w:rsidR="00AF4000" w:rsidRP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 xml:space="preserve">-Do you have </w:t>
      </w:r>
      <w:proofErr w:type="spellStart"/>
      <w:r w:rsidRPr="00AF4000">
        <w:rPr>
          <w:sz w:val="28"/>
          <w:szCs w:val="28"/>
        </w:rPr>
        <w:t>Solidworks</w:t>
      </w:r>
      <w:proofErr w:type="spellEnd"/>
      <w:r w:rsidRPr="00AF4000">
        <w:rPr>
          <w:sz w:val="28"/>
          <w:szCs w:val="28"/>
        </w:rPr>
        <w:t xml:space="preserve"> at home?</w:t>
      </w:r>
    </w:p>
    <w:p w14:paraId="7E864C71" w14:textId="77777777" w:rsidR="00AF4000" w:rsidRP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>-Do you have MATLAB at home?</w:t>
      </w:r>
    </w:p>
    <w:p w14:paraId="012F83B1" w14:textId="77777777" w:rsidR="00AF4000" w:rsidRPr="00AF4000" w:rsidRDefault="00AF4000" w:rsidP="00AF40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F4000">
        <w:rPr>
          <w:sz w:val="28"/>
          <w:szCs w:val="28"/>
        </w:rPr>
        <w:t>-Do you have the Simulink package installed?</w:t>
      </w:r>
    </w:p>
    <w:p w14:paraId="4110B15F" w14:textId="62661C9D" w:rsidR="00AF4000" w:rsidRDefault="00AF4000" w:rsidP="00AF4000">
      <w:pPr>
        <w:rPr>
          <w:sz w:val="28"/>
          <w:szCs w:val="28"/>
        </w:rPr>
      </w:pPr>
    </w:p>
    <w:p w14:paraId="02648B88" w14:textId="6649815F" w:rsidR="00AF4000" w:rsidRDefault="00AF4000" w:rsidP="00AF4000">
      <w:pPr>
        <w:rPr>
          <w:sz w:val="28"/>
          <w:szCs w:val="28"/>
        </w:rPr>
      </w:pPr>
    </w:p>
    <w:p w14:paraId="2CF516B9" w14:textId="51756F54" w:rsidR="00AF4000" w:rsidRDefault="00AF4000" w:rsidP="00AF4000">
      <w:pPr>
        <w:rPr>
          <w:sz w:val="28"/>
          <w:szCs w:val="28"/>
        </w:rPr>
      </w:pPr>
    </w:p>
    <w:p w14:paraId="213CC53B" w14:textId="77777777" w:rsidR="00AF4000" w:rsidRPr="00AF4000" w:rsidRDefault="00AF4000" w:rsidP="00AF4000">
      <w:pPr>
        <w:rPr>
          <w:sz w:val="28"/>
          <w:szCs w:val="28"/>
        </w:rPr>
      </w:pPr>
    </w:p>
    <w:p w14:paraId="60608327" w14:textId="51E9198F" w:rsidR="00570C2C" w:rsidRDefault="00570C2C" w:rsidP="00570C2C">
      <w:pPr>
        <w:rPr>
          <w:sz w:val="28"/>
          <w:szCs w:val="28"/>
        </w:rPr>
      </w:pPr>
    </w:p>
    <w:p w14:paraId="7686560B" w14:textId="3456BEEA" w:rsidR="00570C2C" w:rsidRDefault="00570C2C" w:rsidP="00570C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Have you ever used Zoom for meetings?</w:t>
      </w:r>
    </w:p>
    <w:p w14:paraId="2F1A39EA" w14:textId="33672880" w:rsidR="00570C2C" w:rsidRDefault="00570C2C" w:rsidP="00570C2C">
      <w:pPr>
        <w:rPr>
          <w:sz w:val="28"/>
          <w:szCs w:val="28"/>
        </w:rPr>
      </w:pPr>
    </w:p>
    <w:p w14:paraId="17897598" w14:textId="0F70F973" w:rsidR="00AF4000" w:rsidRDefault="00AF4000" w:rsidP="00570C2C">
      <w:pPr>
        <w:rPr>
          <w:sz w:val="28"/>
          <w:szCs w:val="28"/>
        </w:rPr>
      </w:pPr>
    </w:p>
    <w:p w14:paraId="7C1E7136" w14:textId="36EA2CEA" w:rsidR="00AF4000" w:rsidRDefault="00AF4000" w:rsidP="00570C2C">
      <w:pPr>
        <w:rPr>
          <w:sz w:val="28"/>
          <w:szCs w:val="28"/>
        </w:rPr>
      </w:pPr>
    </w:p>
    <w:p w14:paraId="50C9D011" w14:textId="77777777" w:rsidR="00AF4000" w:rsidRDefault="00AF4000" w:rsidP="00570C2C">
      <w:pPr>
        <w:rPr>
          <w:sz w:val="28"/>
          <w:szCs w:val="28"/>
        </w:rPr>
      </w:pPr>
      <w:bookmarkStart w:id="0" w:name="_GoBack"/>
      <w:bookmarkEnd w:id="0"/>
    </w:p>
    <w:p w14:paraId="74007BE7" w14:textId="519E3C56" w:rsidR="00570C2C" w:rsidRDefault="00570C2C" w:rsidP="00570C2C">
      <w:pPr>
        <w:rPr>
          <w:sz w:val="28"/>
          <w:szCs w:val="28"/>
        </w:rPr>
      </w:pPr>
    </w:p>
    <w:p w14:paraId="3E7D8CFA" w14:textId="1B0AAA81" w:rsidR="00570C2C" w:rsidRPr="00570C2C" w:rsidRDefault="00570C2C" w:rsidP="00570C2C">
      <w:pPr>
        <w:rPr>
          <w:sz w:val="28"/>
          <w:szCs w:val="28"/>
        </w:rPr>
      </w:pPr>
      <w:r>
        <w:rPr>
          <w:sz w:val="28"/>
          <w:szCs w:val="28"/>
        </w:rPr>
        <w:t>What are your questions or concerns regarding working in teams remotely using telepresence software (Zoom) for Junior Design?</w:t>
      </w:r>
    </w:p>
    <w:sectPr w:rsidR="00570C2C" w:rsidRPr="00570C2C" w:rsidSect="00302558">
      <w:headerReference w:type="first" r:id="rId9"/>
      <w:footerReference w:type="first" r:id="rId10"/>
      <w:pgSz w:w="12240" w:h="15840" w:code="1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02A2" w14:textId="77777777" w:rsidR="00DB4D33" w:rsidRDefault="00DB4D33" w:rsidP="001F394A">
      <w:r>
        <w:separator/>
      </w:r>
    </w:p>
  </w:endnote>
  <w:endnote w:type="continuationSeparator" w:id="0">
    <w:p w14:paraId="1A956089" w14:textId="77777777" w:rsidR="00DB4D33" w:rsidRDefault="00DB4D33" w:rsidP="001F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FC2C" w14:textId="77777777" w:rsidR="002E0CC3" w:rsidRPr="002E0CC3" w:rsidRDefault="002E0CC3" w:rsidP="00CB0B89">
    <w:r>
      <w:rPr>
        <w:rFonts w:ascii="Arial" w:hAnsi="Arial" w:cs="Arial"/>
        <w:sz w:val="18"/>
        <w:szCs w:val="18"/>
      </w:rPr>
      <w:t>www</w:t>
    </w:r>
    <w:r w:rsidRPr="007610B2">
      <w:rPr>
        <w:rFonts w:ascii="Arial" w:hAnsi="Arial" w:cs="Arial"/>
        <w:sz w:val="18"/>
        <w:szCs w:val="18"/>
      </w:rPr>
      <w:t xml:space="preserve">.ucdenver.edu/Bioengineering │ </w:t>
    </w:r>
    <w:hyperlink r:id="rId1" w:history="1">
      <w:r w:rsidR="00EB3529" w:rsidRPr="00275D3F">
        <w:rPr>
          <w:rStyle w:val="Hyperlink"/>
          <w:rFonts w:ascii="Arial" w:hAnsi="Arial" w:cs="Arial"/>
          <w:sz w:val="18"/>
          <w:szCs w:val="18"/>
        </w:rPr>
        <w:t>bioengineeringinstructors@gmail.com</w:t>
      </w:r>
    </w:hyperlink>
    <w:r w:rsidR="00EB3529">
      <w:rPr>
        <w:rFonts w:ascii="Arial" w:hAnsi="Arial" w:cs="Arial"/>
        <w:sz w:val="18"/>
        <w:szCs w:val="18"/>
      </w:rPr>
      <w:t xml:space="preserve"> </w:t>
    </w:r>
    <w:r w:rsidRPr="007610B2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BBA8" w14:textId="77777777" w:rsidR="00DB4D33" w:rsidRDefault="00DB4D33" w:rsidP="001F394A">
      <w:r>
        <w:separator/>
      </w:r>
    </w:p>
  </w:footnote>
  <w:footnote w:type="continuationSeparator" w:id="0">
    <w:p w14:paraId="3A1B7E00" w14:textId="77777777" w:rsidR="00DB4D33" w:rsidRDefault="00DB4D33" w:rsidP="001F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30" w:type="dxa"/>
      <w:tblInd w:w="-63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265"/>
      <w:gridCol w:w="4265"/>
    </w:tblGrid>
    <w:tr w:rsidR="00F47B14" w14:paraId="748881C6" w14:textId="77777777" w:rsidTr="009C594E">
      <w:tc>
        <w:tcPr>
          <w:tcW w:w="6265" w:type="dxa"/>
        </w:tcPr>
        <w:p w14:paraId="435F0E77" w14:textId="77777777" w:rsidR="00F47B14" w:rsidRDefault="00F47B14" w:rsidP="0030255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C1F92D6" wp14:editId="2250E39A">
                <wp:simplePos x="0" y="0"/>
                <wp:positionH relativeFrom="margin">
                  <wp:posOffset>-65265</wp:posOffset>
                </wp:positionH>
                <wp:positionV relativeFrom="page">
                  <wp:posOffset>123537</wp:posOffset>
                </wp:positionV>
                <wp:extent cx="3438144" cy="914400"/>
                <wp:effectExtent l="0" t="0" r="0" b="0"/>
                <wp:wrapSquare wrapText="bothSides"/>
                <wp:docPr id="2" name="Picture 1" descr="engr_cmyk_h1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r_cmyk_h1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14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5" w:type="dxa"/>
          <w:vAlign w:val="center"/>
        </w:tcPr>
        <w:p w14:paraId="30BAB20A" w14:textId="77777777" w:rsidR="00F47B14" w:rsidRPr="009C594E" w:rsidRDefault="009C594E" w:rsidP="009C594E">
          <w:pPr>
            <w:pStyle w:val="Header"/>
            <w:jc w:val="right"/>
            <w:rPr>
              <w:b/>
              <w:sz w:val="44"/>
              <w:szCs w:val="44"/>
            </w:rPr>
          </w:pPr>
          <w:r w:rsidRPr="009C594E">
            <w:rPr>
              <w:b/>
              <w:sz w:val="44"/>
              <w:szCs w:val="44"/>
            </w:rPr>
            <w:t>Senior Design</w:t>
          </w:r>
        </w:p>
        <w:p w14:paraId="054CF610" w14:textId="77777777" w:rsidR="009C594E" w:rsidRDefault="009C594E" w:rsidP="009C594E">
          <w:pPr>
            <w:pStyle w:val="Header"/>
            <w:jc w:val="right"/>
          </w:pPr>
          <w:proofErr w:type="spellStart"/>
          <w:r>
            <w:rPr>
              <w:b/>
              <w:sz w:val="44"/>
              <w:szCs w:val="44"/>
            </w:rPr>
            <w:t>Bioe</w:t>
          </w:r>
          <w:proofErr w:type="spellEnd"/>
          <w:r w:rsidRPr="009C594E">
            <w:rPr>
              <w:b/>
              <w:sz w:val="44"/>
              <w:szCs w:val="44"/>
            </w:rPr>
            <w:t xml:space="preserve"> 4035</w:t>
          </w:r>
        </w:p>
      </w:tc>
    </w:tr>
  </w:tbl>
  <w:p w14:paraId="33E79173" w14:textId="77777777" w:rsidR="002E0CC3" w:rsidRDefault="002E0CC3" w:rsidP="0030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584"/>
    <w:multiLevelType w:val="hybridMultilevel"/>
    <w:tmpl w:val="5E265734"/>
    <w:lvl w:ilvl="0" w:tplc="D2DA98A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355"/>
    <w:multiLevelType w:val="hybridMultilevel"/>
    <w:tmpl w:val="4C0CFAEA"/>
    <w:lvl w:ilvl="0" w:tplc="5708473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066EE"/>
    <w:multiLevelType w:val="multilevel"/>
    <w:tmpl w:val="5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454E"/>
    <w:multiLevelType w:val="hybridMultilevel"/>
    <w:tmpl w:val="D8721090"/>
    <w:lvl w:ilvl="0" w:tplc="C38C5A76">
      <w:numFmt w:val="bullet"/>
      <w:lvlText w:val="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D6B"/>
    <w:multiLevelType w:val="hybridMultilevel"/>
    <w:tmpl w:val="34F88B6E"/>
    <w:lvl w:ilvl="0" w:tplc="D2DA98A4">
      <w:numFmt w:val="bullet"/>
      <w:lvlText w:val=""/>
      <w:lvlJc w:val="left"/>
      <w:pPr>
        <w:tabs>
          <w:tab w:val="num" w:pos="810"/>
        </w:tabs>
        <w:ind w:left="81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05E1EB7"/>
    <w:multiLevelType w:val="hybridMultilevel"/>
    <w:tmpl w:val="0E120798"/>
    <w:lvl w:ilvl="0" w:tplc="CC70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64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6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8C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1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2741EE"/>
    <w:multiLevelType w:val="hybridMultilevel"/>
    <w:tmpl w:val="FDB6CD7A"/>
    <w:lvl w:ilvl="0" w:tplc="62388ECE">
      <w:numFmt w:val="bullet"/>
      <w:lvlText w:val=""/>
      <w:lvlJc w:val="left"/>
      <w:pPr>
        <w:ind w:left="1440" w:hanging="360"/>
      </w:pPr>
      <w:rPr>
        <w:rFonts w:ascii="Wingdings" w:eastAsia="Times New Roman" w:hAnsi="Wingdings" w:cs="Times New Roman" w:hint="default"/>
        <w:sz w:val="48"/>
        <w:szCs w:val="4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E0D02"/>
    <w:multiLevelType w:val="hybridMultilevel"/>
    <w:tmpl w:val="D62273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8"/>
    <w:rsid w:val="0000447C"/>
    <w:rsid w:val="0008679F"/>
    <w:rsid w:val="000A5DB1"/>
    <w:rsid w:val="000C30F8"/>
    <w:rsid w:val="000E15BD"/>
    <w:rsid w:val="000E3238"/>
    <w:rsid w:val="00102EEB"/>
    <w:rsid w:val="001039C4"/>
    <w:rsid w:val="00114C8D"/>
    <w:rsid w:val="001155AA"/>
    <w:rsid w:val="001277B2"/>
    <w:rsid w:val="00141B42"/>
    <w:rsid w:val="00153F1C"/>
    <w:rsid w:val="001613FE"/>
    <w:rsid w:val="00175860"/>
    <w:rsid w:val="001A59B3"/>
    <w:rsid w:val="001C3908"/>
    <w:rsid w:val="001C7B9F"/>
    <w:rsid w:val="001D39DC"/>
    <w:rsid w:val="001D5C50"/>
    <w:rsid w:val="001D791F"/>
    <w:rsid w:val="001F38D6"/>
    <w:rsid w:val="001F394A"/>
    <w:rsid w:val="00215EAD"/>
    <w:rsid w:val="00226DB3"/>
    <w:rsid w:val="00263B5A"/>
    <w:rsid w:val="0029507E"/>
    <w:rsid w:val="002A1558"/>
    <w:rsid w:val="002A655C"/>
    <w:rsid w:val="002E0CC3"/>
    <w:rsid w:val="002E2489"/>
    <w:rsid w:val="002F1076"/>
    <w:rsid w:val="002F7EA1"/>
    <w:rsid w:val="0030091F"/>
    <w:rsid w:val="00302558"/>
    <w:rsid w:val="003154B2"/>
    <w:rsid w:val="00334663"/>
    <w:rsid w:val="00335506"/>
    <w:rsid w:val="003576E6"/>
    <w:rsid w:val="003724AA"/>
    <w:rsid w:val="003A5906"/>
    <w:rsid w:val="003A7AB3"/>
    <w:rsid w:val="003B6BC5"/>
    <w:rsid w:val="003C737E"/>
    <w:rsid w:val="003F384E"/>
    <w:rsid w:val="003F3C59"/>
    <w:rsid w:val="003F3EAA"/>
    <w:rsid w:val="00415B2F"/>
    <w:rsid w:val="004523A3"/>
    <w:rsid w:val="00452774"/>
    <w:rsid w:val="00456BD0"/>
    <w:rsid w:val="004B1504"/>
    <w:rsid w:val="004C2005"/>
    <w:rsid w:val="004D33E8"/>
    <w:rsid w:val="00544DC7"/>
    <w:rsid w:val="00555FC1"/>
    <w:rsid w:val="00570C2C"/>
    <w:rsid w:val="00592BB1"/>
    <w:rsid w:val="006074DA"/>
    <w:rsid w:val="00616A3E"/>
    <w:rsid w:val="00620F9E"/>
    <w:rsid w:val="00685CEB"/>
    <w:rsid w:val="006867E3"/>
    <w:rsid w:val="006B2FBF"/>
    <w:rsid w:val="006C6CDB"/>
    <w:rsid w:val="006D0693"/>
    <w:rsid w:val="006E119B"/>
    <w:rsid w:val="006E701B"/>
    <w:rsid w:val="006F0AC2"/>
    <w:rsid w:val="00711BCD"/>
    <w:rsid w:val="00714812"/>
    <w:rsid w:val="00730936"/>
    <w:rsid w:val="00740DA9"/>
    <w:rsid w:val="007610B2"/>
    <w:rsid w:val="00771EB7"/>
    <w:rsid w:val="007833D2"/>
    <w:rsid w:val="00797493"/>
    <w:rsid w:val="007B1344"/>
    <w:rsid w:val="007B2412"/>
    <w:rsid w:val="007D74CA"/>
    <w:rsid w:val="007F5FB4"/>
    <w:rsid w:val="00812031"/>
    <w:rsid w:val="00832246"/>
    <w:rsid w:val="00836C18"/>
    <w:rsid w:val="00842054"/>
    <w:rsid w:val="00866B11"/>
    <w:rsid w:val="00882E07"/>
    <w:rsid w:val="00886A7D"/>
    <w:rsid w:val="00886CDD"/>
    <w:rsid w:val="00891E9C"/>
    <w:rsid w:val="008B1533"/>
    <w:rsid w:val="008C3131"/>
    <w:rsid w:val="008D0B7F"/>
    <w:rsid w:val="008D0D18"/>
    <w:rsid w:val="008F1583"/>
    <w:rsid w:val="00926286"/>
    <w:rsid w:val="009655A3"/>
    <w:rsid w:val="009C594E"/>
    <w:rsid w:val="009F066A"/>
    <w:rsid w:val="009F111A"/>
    <w:rsid w:val="00A138C7"/>
    <w:rsid w:val="00A1399D"/>
    <w:rsid w:val="00A2062A"/>
    <w:rsid w:val="00A2511D"/>
    <w:rsid w:val="00A503D7"/>
    <w:rsid w:val="00A95178"/>
    <w:rsid w:val="00AB7F87"/>
    <w:rsid w:val="00AC6772"/>
    <w:rsid w:val="00AD00B6"/>
    <w:rsid w:val="00AF4000"/>
    <w:rsid w:val="00B45B9B"/>
    <w:rsid w:val="00B63FF9"/>
    <w:rsid w:val="00B76405"/>
    <w:rsid w:val="00BA1DB1"/>
    <w:rsid w:val="00BB00B5"/>
    <w:rsid w:val="00BC764F"/>
    <w:rsid w:val="00BF00C3"/>
    <w:rsid w:val="00BF420E"/>
    <w:rsid w:val="00BF4EDB"/>
    <w:rsid w:val="00C03632"/>
    <w:rsid w:val="00C0390B"/>
    <w:rsid w:val="00C270E4"/>
    <w:rsid w:val="00C621E6"/>
    <w:rsid w:val="00C66042"/>
    <w:rsid w:val="00C74BE8"/>
    <w:rsid w:val="00C80354"/>
    <w:rsid w:val="00C968A6"/>
    <w:rsid w:val="00CB0B89"/>
    <w:rsid w:val="00CB787E"/>
    <w:rsid w:val="00CC0110"/>
    <w:rsid w:val="00CF0C7F"/>
    <w:rsid w:val="00D058D1"/>
    <w:rsid w:val="00D14723"/>
    <w:rsid w:val="00D150F4"/>
    <w:rsid w:val="00D540C6"/>
    <w:rsid w:val="00D5570B"/>
    <w:rsid w:val="00D55CD2"/>
    <w:rsid w:val="00D61D75"/>
    <w:rsid w:val="00D821E6"/>
    <w:rsid w:val="00D84047"/>
    <w:rsid w:val="00D930AB"/>
    <w:rsid w:val="00DA6309"/>
    <w:rsid w:val="00DB07DF"/>
    <w:rsid w:val="00DB4D33"/>
    <w:rsid w:val="00DC454D"/>
    <w:rsid w:val="00DD5508"/>
    <w:rsid w:val="00DE513B"/>
    <w:rsid w:val="00DF61C2"/>
    <w:rsid w:val="00E03B48"/>
    <w:rsid w:val="00E12E13"/>
    <w:rsid w:val="00E41F8F"/>
    <w:rsid w:val="00E52E6E"/>
    <w:rsid w:val="00E7366F"/>
    <w:rsid w:val="00E91F72"/>
    <w:rsid w:val="00EA23A2"/>
    <w:rsid w:val="00EB3529"/>
    <w:rsid w:val="00EB769D"/>
    <w:rsid w:val="00EC60BF"/>
    <w:rsid w:val="00EF1876"/>
    <w:rsid w:val="00F03A6A"/>
    <w:rsid w:val="00F11FD5"/>
    <w:rsid w:val="00F338BC"/>
    <w:rsid w:val="00F35DEF"/>
    <w:rsid w:val="00F47B14"/>
    <w:rsid w:val="00F502EB"/>
    <w:rsid w:val="00F6048B"/>
    <w:rsid w:val="00F72209"/>
    <w:rsid w:val="00F7318E"/>
    <w:rsid w:val="00F931CA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C1A1A"/>
  <w15:chartTrackingRefBased/>
  <w15:docId w15:val="{9B77239E-FC81-4A4D-A926-85BFF620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7E"/>
  </w:style>
  <w:style w:type="paragraph" w:styleId="Heading1">
    <w:name w:val="heading 1"/>
    <w:basedOn w:val="Normal"/>
    <w:next w:val="Normal"/>
    <w:link w:val="Heading1Char"/>
    <w:uiPriority w:val="9"/>
    <w:qFormat/>
    <w:rsid w:val="00CB78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7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8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8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8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87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87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87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A"/>
  </w:style>
  <w:style w:type="paragraph" w:styleId="Footer">
    <w:name w:val="footer"/>
    <w:basedOn w:val="Normal"/>
    <w:link w:val="FooterChar"/>
    <w:uiPriority w:val="99"/>
    <w:unhideWhenUsed/>
    <w:rsid w:val="001F3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A"/>
  </w:style>
  <w:style w:type="paragraph" w:styleId="BalloonText">
    <w:name w:val="Balloon Text"/>
    <w:basedOn w:val="Normal"/>
    <w:link w:val="BalloonTextChar"/>
    <w:uiPriority w:val="99"/>
    <w:semiHidden/>
    <w:unhideWhenUsed/>
    <w:rsid w:val="001F3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394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F39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87E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ColorfulList-Accent11">
    <w:name w:val="Colorful List - Accent 11"/>
    <w:basedOn w:val="Normal"/>
    <w:uiPriority w:val="34"/>
    <w:rsid w:val="001039C4"/>
    <w:pPr>
      <w:ind w:left="720"/>
    </w:pPr>
    <w:rPr>
      <w:rFonts w:ascii="Palatino" w:eastAsia="Times New Roman" w:hAnsi="Palatino"/>
      <w:sz w:val="24"/>
      <w:szCs w:val="20"/>
    </w:rPr>
  </w:style>
  <w:style w:type="paragraph" w:customStyle="1" w:styleId="p3">
    <w:name w:val="p3"/>
    <w:basedOn w:val="Normal"/>
    <w:rsid w:val="00FE7B2D"/>
    <w:pPr>
      <w:widowControl w:val="0"/>
      <w:tabs>
        <w:tab w:val="left" w:pos="720"/>
      </w:tabs>
      <w:spacing w:line="280" w:lineRule="atLeast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p4">
    <w:name w:val="p4"/>
    <w:basedOn w:val="Normal"/>
    <w:rsid w:val="00FE7B2D"/>
    <w:pPr>
      <w:widowControl w:val="0"/>
      <w:tabs>
        <w:tab w:val="left" w:pos="780"/>
      </w:tabs>
      <w:spacing w:line="280" w:lineRule="atLeast"/>
      <w:ind w:left="6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Default">
    <w:name w:val="Default"/>
    <w:rsid w:val="00E91F72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B787E"/>
    <w:rPr>
      <w:color w:val="808080"/>
    </w:rPr>
  </w:style>
  <w:style w:type="paragraph" w:styleId="NormalWeb">
    <w:name w:val="Normal (Web)"/>
    <w:basedOn w:val="Normal"/>
    <w:uiPriority w:val="99"/>
    <w:unhideWhenUsed/>
    <w:rsid w:val="00CB787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87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87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87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87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87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87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787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87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87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87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787E"/>
    <w:rPr>
      <w:b/>
      <w:bCs/>
    </w:rPr>
  </w:style>
  <w:style w:type="character" w:styleId="Emphasis">
    <w:name w:val="Emphasis"/>
    <w:basedOn w:val="DefaultParagraphFont"/>
    <w:uiPriority w:val="20"/>
    <w:qFormat/>
    <w:rsid w:val="00CB787E"/>
    <w:rPr>
      <w:i/>
      <w:iCs/>
    </w:rPr>
  </w:style>
  <w:style w:type="paragraph" w:styleId="NoSpacing">
    <w:name w:val="No Spacing"/>
    <w:uiPriority w:val="1"/>
    <w:qFormat/>
    <w:rsid w:val="00CB78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87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787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87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87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8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8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87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87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787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87E"/>
    <w:pPr>
      <w:outlineLvl w:val="9"/>
    </w:pPr>
  </w:style>
  <w:style w:type="table" w:styleId="TableGrid">
    <w:name w:val="Table Grid"/>
    <w:basedOn w:val="TableNormal"/>
    <w:uiPriority w:val="59"/>
    <w:rsid w:val="00F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9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engineeringinstructor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lucdenver-my.sharepoint.com/personal/steven_lammers_cuanschutz_edu/Documents/Bioe_3090_2020_Shared/Templates/Handou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4E39CD3170F44B35C697A73B0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2BE4B-3283-AB4A-A30F-4DB6630A24C9}"/>
      </w:docPartPr>
      <w:docPartBody>
        <w:p w:rsidR="00476225" w:rsidRDefault="0044137A" w:rsidP="0044137A">
          <w:pPr>
            <w:pStyle w:val="C404E39CD3170F44B35C697A73B096E8"/>
          </w:pPr>
          <w:r w:rsidRPr="00CB787E">
            <w:rPr>
              <w:rStyle w:val="Heading1Char"/>
            </w:rPr>
            <w:t>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A"/>
    <w:rsid w:val="0044137A"/>
    <w:rsid w:val="00476225"/>
    <w:rsid w:val="005D0B74"/>
    <w:rsid w:val="007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7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37A"/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customStyle="1" w:styleId="4514328C2EB7524289285375F47F432E">
    <w:name w:val="4514328C2EB7524289285375F47F432E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5902A01EC2A14F998D5F7ECD39F5F7">
    <w:name w:val="BB5902A01EC2A14F998D5F7ECD39F5F7"/>
  </w:style>
  <w:style w:type="paragraph" w:customStyle="1" w:styleId="C404E39CD3170F44B35C697A73B096E8">
    <w:name w:val="C404E39CD3170F44B35C697A73B096E8"/>
    <w:rsid w:val="00441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12" ma:contentTypeDescription="Create a new document." ma:contentTypeScope="" ma:versionID="18c51f140931980b554d7e0106658ae2">
  <xsd:schema xmlns:xsd="http://www.w3.org/2001/XMLSchema" xmlns:xs="http://www.w3.org/2001/XMLSchema" xmlns:p="http://schemas.microsoft.com/office/2006/metadata/properties" xmlns:ns2="01b0f637-917a-42ca-929f-3d4d619c5162" xmlns:ns3="411610a0-c011-41d1-8696-e839b63ee08a" targetNamespace="http://schemas.microsoft.com/office/2006/metadata/properties" ma:root="true" ma:fieldsID="ff1daea9ff383c72f8f93b354f8f168c" ns2:_="" ns3:_="">
    <xsd:import namespace="01b0f637-917a-42ca-929f-3d4d619c5162"/>
    <xsd:import namespace="411610a0-c011-41d1-8696-e839b63ee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10a0-c011-41d1-8696-e839b63e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3F25E-F152-4545-8547-A2650033D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907DC3-2DF7-4A38-AC48-162419D472F3}"/>
</file>

<file path=customXml/itemProps3.xml><?xml version="1.0" encoding="utf-8"?>
<ds:datastoreItem xmlns:ds="http://schemas.openxmlformats.org/officeDocument/2006/customXml" ds:itemID="{8E8FD819-B53B-4473-8DB0-A71CE9B3E53C}"/>
</file>

<file path=customXml/itemProps4.xml><?xml version="1.0" encoding="utf-8"?>
<ds:datastoreItem xmlns:ds="http://schemas.openxmlformats.org/officeDocument/2006/customXml" ds:itemID="{72AF7BED-4C29-4ED8-846A-DF996FAD610F}"/>
</file>

<file path=docProps/app.xml><?xml version="1.0" encoding="utf-8"?>
<Properties xmlns="http://schemas.openxmlformats.org/officeDocument/2006/extended-properties" xmlns:vt="http://schemas.openxmlformats.org/officeDocument/2006/docPropsVTypes">
  <Template>Handout_Template.dotx</Template>
  <TotalTime>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642</CharactersWithSpaces>
  <SharedDoc>false</SharedDoc>
  <HLinks>
    <vt:vector size="12" baseType="variant">
      <vt:variant>
        <vt:i4>6684695</vt:i4>
      </vt:variant>
      <vt:variant>
        <vt:i4>0</vt:i4>
      </vt:variant>
      <vt:variant>
        <vt:i4>0</vt:i4>
      </vt:variant>
      <vt:variant>
        <vt:i4>5</vt:i4>
      </vt:variant>
      <vt:variant>
        <vt:lpwstr>mailto:SPARC_NextGen-Tools@mail.nih.gov</vt:lpwstr>
      </vt:variant>
      <vt:variant>
        <vt:lpwstr/>
      </vt:variant>
      <vt:variant>
        <vt:i4>4391028</vt:i4>
      </vt:variant>
      <vt:variant>
        <vt:i4>0</vt:i4>
      </vt:variant>
      <vt:variant>
        <vt:i4>0</vt:i4>
      </vt:variant>
      <vt:variant>
        <vt:i4>5</vt:i4>
      </vt:variant>
      <vt:variant>
        <vt:lpwstr>mailto:bioengineering@ucdenver.edu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4</cp:revision>
  <cp:lastPrinted>2020-03-10T15:15:00Z</cp:lastPrinted>
  <dcterms:created xsi:type="dcterms:W3CDTF">2020-03-10T15:12:00Z</dcterms:created>
  <dcterms:modified xsi:type="dcterms:W3CDTF">2020-03-10T16:45:00Z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
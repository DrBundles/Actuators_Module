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206B9EAB" w:rsidR="00F338BC" w:rsidRPr="00714812" w:rsidRDefault="003154B2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 xml:space="preserve">Activity 1 - </w:t>
                </w:r>
                <w:r w:rsidR="00F338BC" w:rsidRPr="00714812">
                  <w:rPr>
                    <w:sz w:val="44"/>
                    <w:szCs w:val="44"/>
                  </w:rPr>
                  <w:t>Anatomy of an Arduino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2F990644" w:rsidR="00F338BC" w:rsidRDefault="00F338BC" w:rsidP="001D5C50"/>
    <w:p w14:paraId="1C9234B9" w14:textId="18B2653C" w:rsidR="00BA1DB1" w:rsidRPr="001613FE" w:rsidRDefault="00E52E6E" w:rsidP="001D5C50">
      <w:pPr>
        <w:rPr>
          <w:sz w:val="28"/>
          <w:szCs w:val="28"/>
        </w:rPr>
      </w:pPr>
      <w:r w:rsidRPr="001613FE">
        <w:rPr>
          <w:sz w:val="28"/>
          <w:szCs w:val="28"/>
        </w:rPr>
        <w:t xml:space="preserve">Using the Arduino </w:t>
      </w:r>
      <w:r w:rsidR="001613FE" w:rsidRPr="001613FE">
        <w:rPr>
          <w:sz w:val="28"/>
          <w:szCs w:val="28"/>
        </w:rPr>
        <w:t>Below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1DB1" w14:paraId="65C242E1" w14:textId="77777777" w:rsidTr="006264D5">
        <w:tc>
          <w:tcPr>
            <w:tcW w:w="4675" w:type="dxa"/>
          </w:tcPr>
          <w:p w14:paraId="016664F3" w14:textId="739729A9" w:rsidR="00BA1DB1" w:rsidRPr="001613FE" w:rsidRDefault="00BA1DB1" w:rsidP="00BA1DB1">
            <w:pPr>
              <w:rPr>
                <w:sz w:val="24"/>
                <w:szCs w:val="24"/>
              </w:rPr>
            </w:pPr>
            <w:r w:rsidRPr="001613FE">
              <w:rPr>
                <w:sz w:val="24"/>
                <w:szCs w:val="24"/>
              </w:rPr>
              <w:t>Identify the following</w:t>
            </w:r>
            <w:r w:rsidR="00A503D7" w:rsidRPr="001613FE">
              <w:rPr>
                <w:sz w:val="24"/>
                <w:szCs w:val="24"/>
              </w:rPr>
              <w:t xml:space="preserve"> – circle and label</w:t>
            </w:r>
          </w:p>
          <w:p w14:paraId="503B65D7" w14:textId="248A30DE" w:rsidR="000E15BD" w:rsidRPr="000E15BD" w:rsidRDefault="000E15BD" w:rsidP="00BA1DB1">
            <w:pPr>
              <w:numPr>
                <w:ilvl w:val="0"/>
                <w:numId w:val="7"/>
              </w:numPr>
              <w:spacing w:after="160" w:line="259" w:lineRule="auto"/>
            </w:pPr>
            <w:r w:rsidRPr="000E15BD">
              <w:t>Analog pins</w:t>
            </w:r>
          </w:p>
          <w:p w14:paraId="754242EA" w14:textId="48B058FE" w:rsidR="00BA1DB1" w:rsidRDefault="000E15BD" w:rsidP="00E12E13">
            <w:pPr>
              <w:numPr>
                <w:ilvl w:val="0"/>
                <w:numId w:val="7"/>
              </w:numPr>
              <w:spacing w:after="160" w:line="259" w:lineRule="auto"/>
            </w:pPr>
            <w:r w:rsidRPr="000E15BD">
              <w:t>Digital pins</w:t>
            </w:r>
          </w:p>
          <w:p w14:paraId="3052D1DB" w14:textId="77777777" w:rsidR="001332D9" w:rsidRDefault="001332D9" w:rsidP="001332D9">
            <w:pPr>
              <w:spacing w:after="160" w:line="259" w:lineRule="auto"/>
            </w:pPr>
          </w:p>
          <w:p w14:paraId="5536065E" w14:textId="7C5BE108" w:rsidR="001332D9" w:rsidRDefault="001332D9" w:rsidP="001332D9">
            <w:pPr>
              <w:spacing w:after="160" w:line="259" w:lineRule="auto"/>
              <w:jc w:val="center"/>
            </w:pPr>
            <w:r w:rsidRPr="00BA1DB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fldChar w:fldCharType="begin"/>
            </w:r>
            <w:r w:rsidRPr="00BA1DB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instrText xml:space="preserve"> INCLUDEPICTURE "https://external-content.duckduckgo.com/iu/?u=http%3A%2F%2Fcdn.arstechnica.net%2Fwp-content%2Fuploads%2F2013%2F10%2FArduinoUno_R3_Front.jpg&amp;f=1&amp;nofb=1" \* MERGEFORMATINET </w:instrText>
            </w:r>
            <w:r w:rsidRPr="00BA1DB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fldChar w:fldCharType="separate"/>
            </w:r>
            <w:r w:rsidRPr="00BA1DB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BD4EE9C" wp14:editId="62D2B681">
                  <wp:extent cx="2797715" cy="1933592"/>
                  <wp:effectExtent l="0" t="0" r="0" b="0"/>
                  <wp:docPr id="1" name="Picture 1" descr="Arduino creator explains why open source matters in hardware, too | Ars Tech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 creator explains why open source matters in hardware, too | Ars Tech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97715" cy="193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1DB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fldChar w:fldCharType="end"/>
            </w:r>
          </w:p>
          <w:p w14:paraId="37D55E81" w14:textId="77777777" w:rsidR="001332D9" w:rsidRDefault="001332D9" w:rsidP="001332D9">
            <w:pPr>
              <w:spacing w:after="160" w:line="259" w:lineRule="auto"/>
            </w:pPr>
          </w:p>
          <w:p w14:paraId="3B403312" w14:textId="77777777" w:rsidR="001332D9" w:rsidRDefault="001332D9" w:rsidP="001332D9">
            <w:pPr>
              <w:spacing w:after="160" w:line="259" w:lineRule="auto"/>
            </w:pPr>
          </w:p>
          <w:p w14:paraId="386CCCD5" w14:textId="7934DEFF" w:rsidR="001332D9" w:rsidRDefault="001332D9" w:rsidP="001332D9">
            <w:pPr>
              <w:spacing w:after="160" w:line="259" w:lineRule="auto"/>
            </w:pPr>
          </w:p>
          <w:p w14:paraId="7F5B0D75" w14:textId="28F41F98" w:rsidR="001332D9" w:rsidRDefault="001332D9" w:rsidP="001332D9">
            <w:pPr>
              <w:spacing w:after="160" w:line="259" w:lineRule="auto"/>
            </w:pPr>
          </w:p>
        </w:tc>
        <w:tc>
          <w:tcPr>
            <w:tcW w:w="4675" w:type="dxa"/>
          </w:tcPr>
          <w:p w14:paraId="08833F9A" w14:textId="2CC7BC4A" w:rsidR="000E15BD" w:rsidRPr="000E15BD" w:rsidRDefault="00BB00B5" w:rsidP="00F6048B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13FE">
              <w:rPr>
                <w:sz w:val="24"/>
                <w:szCs w:val="24"/>
              </w:rPr>
              <w:t>What might the other pins do?</w:t>
            </w:r>
          </w:p>
          <w:p w14:paraId="2E2BB7D6" w14:textId="2D3A0513" w:rsidR="000E15BD" w:rsidRPr="000E15BD" w:rsidRDefault="00D540C6" w:rsidP="001332D9">
            <w:pPr>
              <w:numPr>
                <w:ilvl w:val="1"/>
                <w:numId w:val="7"/>
              </w:numPr>
              <w:spacing w:after="720" w:line="259" w:lineRule="auto"/>
              <w:ind w:left="1066"/>
            </w:pPr>
            <w:r>
              <w:t>TX / RX</w:t>
            </w:r>
          </w:p>
          <w:p w14:paraId="5E384BC1" w14:textId="77777777" w:rsidR="000E15BD" w:rsidRPr="000E15BD" w:rsidRDefault="000E15BD" w:rsidP="001332D9">
            <w:pPr>
              <w:numPr>
                <w:ilvl w:val="1"/>
                <w:numId w:val="7"/>
              </w:numPr>
              <w:spacing w:after="720" w:line="259" w:lineRule="auto"/>
              <w:ind w:left="1066"/>
            </w:pPr>
            <w:r w:rsidRPr="000E15BD">
              <w:t>SPI</w:t>
            </w:r>
          </w:p>
          <w:p w14:paraId="30BF221A" w14:textId="77777777" w:rsidR="000E15BD" w:rsidRPr="000E15BD" w:rsidRDefault="000E15BD" w:rsidP="001332D9">
            <w:pPr>
              <w:numPr>
                <w:ilvl w:val="1"/>
                <w:numId w:val="7"/>
              </w:numPr>
              <w:spacing w:after="720" w:line="259" w:lineRule="auto"/>
              <w:ind w:left="1066"/>
            </w:pPr>
            <w:r w:rsidRPr="000E15BD">
              <w:t>I2C</w:t>
            </w:r>
          </w:p>
          <w:p w14:paraId="2F8C0402" w14:textId="77777777" w:rsidR="000E15BD" w:rsidRPr="000E15BD" w:rsidRDefault="000E15BD" w:rsidP="001332D9">
            <w:pPr>
              <w:numPr>
                <w:ilvl w:val="1"/>
                <w:numId w:val="7"/>
              </w:numPr>
              <w:spacing w:after="720" w:line="259" w:lineRule="auto"/>
              <w:ind w:left="1066"/>
            </w:pPr>
            <w:r w:rsidRPr="000E15BD">
              <w:t>Interrupt</w:t>
            </w:r>
          </w:p>
          <w:p w14:paraId="29827BEC" w14:textId="77777777" w:rsidR="000E15BD" w:rsidRPr="000E15BD" w:rsidRDefault="000E15BD" w:rsidP="001332D9">
            <w:pPr>
              <w:numPr>
                <w:ilvl w:val="1"/>
                <w:numId w:val="7"/>
              </w:numPr>
              <w:spacing w:after="720" w:line="259" w:lineRule="auto"/>
              <w:ind w:left="1066"/>
            </w:pPr>
            <w:r w:rsidRPr="000E15BD">
              <w:t>Others???</w:t>
            </w:r>
          </w:p>
          <w:p w14:paraId="632035F1" w14:textId="77777777" w:rsidR="00BA1DB1" w:rsidRDefault="00BA1DB1" w:rsidP="001D5C50"/>
        </w:tc>
        <w:bookmarkStart w:id="0" w:name="_GoBack"/>
        <w:bookmarkEnd w:id="0"/>
      </w:tr>
    </w:tbl>
    <w:p w14:paraId="2C60FA34" w14:textId="596CB07E" w:rsidR="00BA1DB1" w:rsidRPr="00BA1DB1" w:rsidRDefault="00BA1DB1" w:rsidP="00D53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11663C6" w14:textId="77777777" w:rsidR="000E15BD" w:rsidRPr="00E91F72" w:rsidRDefault="000E15BD" w:rsidP="001D5C50"/>
    <w:sectPr w:rsidR="000E15BD" w:rsidRPr="00E91F72" w:rsidSect="00302558">
      <w:headerReference w:type="first" r:id="rId10"/>
      <w:footerReference w:type="first" r:id="rId11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389C" w14:textId="77777777" w:rsidR="00836C18" w:rsidRDefault="00836C18" w:rsidP="001F394A">
      <w:r>
        <w:separator/>
      </w:r>
    </w:p>
  </w:endnote>
  <w:endnote w:type="continuationSeparator" w:id="0">
    <w:p w14:paraId="11C4BFA6" w14:textId="77777777" w:rsidR="00836C18" w:rsidRDefault="00836C18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2D3F" w14:textId="77777777" w:rsidR="00836C18" w:rsidRDefault="00836C18" w:rsidP="001F394A">
      <w:r>
        <w:separator/>
      </w:r>
    </w:p>
  </w:footnote>
  <w:footnote w:type="continuationSeparator" w:id="0">
    <w:p w14:paraId="4FDAAD36" w14:textId="77777777" w:rsidR="00836C18" w:rsidRDefault="00836C18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77777777" w:rsidR="00F47B14" w:rsidRPr="009C594E" w:rsidRDefault="009C594E" w:rsidP="009C594E">
          <w:pPr>
            <w:pStyle w:val="Header"/>
            <w:jc w:val="right"/>
            <w:rPr>
              <w:b/>
              <w:sz w:val="44"/>
              <w:szCs w:val="44"/>
            </w:rPr>
          </w:pPr>
          <w:r w:rsidRPr="009C594E">
            <w:rPr>
              <w:b/>
              <w:sz w:val="44"/>
              <w:szCs w:val="44"/>
            </w:rPr>
            <w:t>Senior Design</w:t>
          </w:r>
        </w:p>
        <w:p w14:paraId="054CF610" w14:textId="77777777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4035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C30F8"/>
    <w:rsid w:val="000E15BD"/>
    <w:rsid w:val="000E3238"/>
    <w:rsid w:val="001039C4"/>
    <w:rsid w:val="001332D9"/>
    <w:rsid w:val="001613FE"/>
    <w:rsid w:val="00175860"/>
    <w:rsid w:val="001A59B3"/>
    <w:rsid w:val="001D39DC"/>
    <w:rsid w:val="001D5C50"/>
    <w:rsid w:val="001F38D6"/>
    <w:rsid w:val="001F394A"/>
    <w:rsid w:val="00215EAD"/>
    <w:rsid w:val="0029507E"/>
    <w:rsid w:val="002A1558"/>
    <w:rsid w:val="002E0CC3"/>
    <w:rsid w:val="00302558"/>
    <w:rsid w:val="003154B2"/>
    <w:rsid w:val="00334663"/>
    <w:rsid w:val="003576E6"/>
    <w:rsid w:val="003A7AB3"/>
    <w:rsid w:val="003F3EAA"/>
    <w:rsid w:val="00456BD0"/>
    <w:rsid w:val="004D33E8"/>
    <w:rsid w:val="00544DC7"/>
    <w:rsid w:val="00555FC1"/>
    <w:rsid w:val="00592BB1"/>
    <w:rsid w:val="006074DA"/>
    <w:rsid w:val="006264D5"/>
    <w:rsid w:val="00685CEB"/>
    <w:rsid w:val="006B2FBF"/>
    <w:rsid w:val="006C6CDB"/>
    <w:rsid w:val="006D0693"/>
    <w:rsid w:val="006E119B"/>
    <w:rsid w:val="006E701B"/>
    <w:rsid w:val="006F0AC2"/>
    <w:rsid w:val="00711BCD"/>
    <w:rsid w:val="00714812"/>
    <w:rsid w:val="00730936"/>
    <w:rsid w:val="007610B2"/>
    <w:rsid w:val="00771EB7"/>
    <w:rsid w:val="007833D2"/>
    <w:rsid w:val="00797493"/>
    <w:rsid w:val="007B1344"/>
    <w:rsid w:val="007D74CA"/>
    <w:rsid w:val="00812031"/>
    <w:rsid w:val="00832246"/>
    <w:rsid w:val="00836C18"/>
    <w:rsid w:val="00882E07"/>
    <w:rsid w:val="00886A7D"/>
    <w:rsid w:val="00886CDD"/>
    <w:rsid w:val="008B1533"/>
    <w:rsid w:val="008C3131"/>
    <w:rsid w:val="008D0B7F"/>
    <w:rsid w:val="00926286"/>
    <w:rsid w:val="009655A3"/>
    <w:rsid w:val="009C594E"/>
    <w:rsid w:val="009F066A"/>
    <w:rsid w:val="00A138C7"/>
    <w:rsid w:val="00A1399D"/>
    <w:rsid w:val="00A503D7"/>
    <w:rsid w:val="00A95178"/>
    <w:rsid w:val="00AB7F87"/>
    <w:rsid w:val="00AC6772"/>
    <w:rsid w:val="00B63FF9"/>
    <w:rsid w:val="00BA1DB1"/>
    <w:rsid w:val="00BB00B5"/>
    <w:rsid w:val="00BC764F"/>
    <w:rsid w:val="00BF00C3"/>
    <w:rsid w:val="00BF420E"/>
    <w:rsid w:val="00BF4EDB"/>
    <w:rsid w:val="00C03632"/>
    <w:rsid w:val="00C0390B"/>
    <w:rsid w:val="00C66042"/>
    <w:rsid w:val="00C80354"/>
    <w:rsid w:val="00C968A6"/>
    <w:rsid w:val="00CB0B89"/>
    <w:rsid w:val="00CB787E"/>
    <w:rsid w:val="00CC0110"/>
    <w:rsid w:val="00D058D1"/>
    <w:rsid w:val="00D150F4"/>
    <w:rsid w:val="00D53B32"/>
    <w:rsid w:val="00D540C6"/>
    <w:rsid w:val="00D5570B"/>
    <w:rsid w:val="00D55CD2"/>
    <w:rsid w:val="00D61D75"/>
    <w:rsid w:val="00D821E6"/>
    <w:rsid w:val="00DA6309"/>
    <w:rsid w:val="00DD5508"/>
    <w:rsid w:val="00DE513B"/>
    <w:rsid w:val="00DF61C2"/>
    <w:rsid w:val="00E03B48"/>
    <w:rsid w:val="00E12E13"/>
    <w:rsid w:val="00E41F8F"/>
    <w:rsid w:val="00E52E6E"/>
    <w:rsid w:val="00E7366F"/>
    <w:rsid w:val="00E91F72"/>
    <w:rsid w:val="00EA23A2"/>
    <w:rsid w:val="00EB3529"/>
    <w:rsid w:val="00EC60BF"/>
    <w:rsid w:val="00F03A6A"/>
    <w:rsid w:val="00F11FD5"/>
    <w:rsid w:val="00F338BC"/>
    <w:rsid w:val="00F35DEF"/>
    <w:rsid w:val="00F47B14"/>
    <w:rsid w:val="00F6048B"/>
    <w:rsid w:val="00F72209"/>
    <w:rsid w:val="00F7318E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5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E43492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  <w:rsid w:val="00E4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customStyle="1" w:styleId="4514328C2EB7524289285375F47F432E">
    <w:name w:val="4514328C2EB7524289285375F47F432E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5902A01EC2A14F998D5F7ECD39F5F7">
    <w:name w:val="BB5902A01EC2A14F998D5F7ECD39F5F7"/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12" ma:contentTypeDescription="Create a new document." ma:contentTypeScope="" ma:versionID="18c51f140931980b554d7e0106658ae2">
  <xsd:schema xmlns:xsd="http://www.w3.org/2001/XMLSchema" xmlns:xs="http://www.w3.org/2001/XMLSchema" xmlns:p="http://schemas.microsoft.com/office/2006/metadata/properties" xmlns:ns2="01b0f637-917a-42ca-929f-3d4d619c5162" xmlns:ns3="411610a0-c011-41d1-8696-e839b63ee08a" targetNamespace="http://schemas.microsoft.com/office/2006/metadata/properties" ma:root="true" ma:fieldsID="ff1daea9ff383c72f8f93b354f8f168c" ns2:_="" ns3:_="">
    <xsd:import namespace="01b0f637-917a-42ca-929f-3d4d619c5162"/>
    <xsd:import namespace="411610a0-c011-41d1-8696-e839b63ee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10a0-c011-41d1-8696-e839b63ee0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A754E-3F4D-0847-8475-72C7E90C1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13CAE1-61D4-4E54-BCF4-43562AB55A43}"/>
</file>

<file path=customXml/itemProps3.xml><?xml version="1.0" encoding="utf-8"?>
<ds:datastoreItem xmlns:ds="http://schemas.openxmlformats.org/officeDocument/2006/customXml" ds:itemID="{0D416B0E-C66D-4853-9542-29C54BFA071D}"/>
</file>

<file path=customXml/itemProps4.xml><?xml version="1.0" encoding="utf-8"?>
<ds:datastoreItem xmlns:ds="http://schemas.openxmlformats.org/officeDocument/2006/customXml" ds:itemID="{CF00533C-7AB2-4260-BC98-9C79759ABAE5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401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25</cp:revision>
  <cp:lastPrinted>2012-07-18T16:56:00Z</cp:lastPrinted>
  <dcterms:created xsi:type="dcterms:W3CDTF">2020-03-03T22:56:00Z</dcterms:created>
  <dcterms:modified xsi:type="dcterms:W3CDTF">2020-03-04T15:27:00Z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
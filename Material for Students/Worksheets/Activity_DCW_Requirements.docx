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4E969BC3" w:rsidR="00F338BC" w:rsidRPr="00714812" w:rsidRDefault="006F2EEF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DCW</w:t>
                </w:r>
                <w:r w:rsidR="003154B2"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 w:rsidR="003154B2">
                  <w:rPr>
                    <w:sz w:val="44"/>
                    <w:szCs w:val="44"/>
                  </w:rPr>
                  <w:t xml:space="preserve"> </w:t>
                </w:r>
                <w:r w:rsidR="00923934">
                  <w:rPr>
                    <w:sz w:val="44"/>
                    <w:szCs w:val="44"/>
                  </w:rPr>
                  <w:t>Requirements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20D24E6A" w:rsidR="00DC454D" w:rsidRDefault="002B33E4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Translate the User Needs into Requirements</w:t>
      </w:r>
      <w:r w:rsidR="00D930AB" w:rsidRPr="00D930AB">
        <w:rPr>
          <w:sz w:val="28"/>
          <w:szCs w:val="28"/>
        </w:rPr>
        <w:t>.</w:t>
      </w:r>
    </w:p>
    <w:p w14:paraId="3F170084" w14:textId="28801122" w:rsidR="002B33E4" w:rsidRDefault="002B33E4" w:rsidP="002B33E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Only for UN-1 and UN-2 outlined below</w:t>
      </w:r>
    </w:p>
    <w:p w14:paraId="2E530A79" w14:textId="52367AB2" w:rsidR="00D930AB" w:rsidRDefault="006F2EEF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Fill out the </w:t>
      </w:r>
      <w:r w:rsidR="002B33E4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table below</w:t>
      </w:r>
    </w:p>
    <w:p w14:paraId="402F9437" w14:textId="11CF2E9A" w:rsidR="003B6BC5" w:rsidRDefault="006F2EEF" w:rsidP="006F2E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 prepared to dis</w:t>
      </w:r>
      <w:r w:rsidR="00924917">
        <w:rPr>
          <w:sz w:val="28"/>
          <w:szCs w:val="28"/>
        </w:rPr>
        <w:t>cu</w:t>
      </w:r>
      <w:r>
        <w:rPr>
          <w:sz w:val="28"/>
          <w:szCs w:val="28"/>
        </w:rPr>
        <w:t xml:space="preserve">ss </w:t>
      </w:r>
      <w:r w:rsidR="002B33E4">
        <w:rPr>
          <w:sz w:val="28"/>
          <w:szCs w:val="28"/>
        </w:rPr>
        <w:t>in clas</w:t>
      </w:r>
      <w:r w:rsidR="001D5AAE">
        <w:rPr>
          <w:sz w:val="28"/>
          <w:szCs w:val="28"/>
        </w:rPr>
        <w:t>s</w:t>
      </w:r>
    </w:p>
    <w:p w14:paraId="4B1E2D5E" w14:textId="13ED796C" w:rsidR="006F2EEF" w:rsidRDefault="002B33E4" w:rsidP="006F2E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8A0B0D">
        <w:rPr>
          <w:sz w:val="28"/>
          <w:szCs w:val="28"/>
        </w:rPr>
        <w:t>-min</w:t>
      </w:r>
    </w:p>
    <w:p w14:paraId="7E50CC28" w14:textId="77777777" w:rsidR="002B33E4" w:rsidRPr="002B33E4" w:rsidRDefault="002B33E4" w:rsidP="002B33E4">
      <w:pPr>
        <w:rPr>
          <w:sz w:val="28"/>
          <w:szCs w:val="28"/>
        </w:rPr>
      </w:pPr>
      <w:r w:rsidRPr="002B33E4">
        <w:rPr>
          <w:sz w:val="28"/>
          <w:szCs w:val="28"/>
        </w:rPr>
        <w:t>Requirements need to:</w:t>
      </w:r>
    </w:p>
    <w:p w14:paraId="7CB524EC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Specify a single, unique feature</w:t>
      </w:r>
    </w:p>
    <w:p w14:paraId="4C565E74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Written using appropriate auxiliary verbs and language</w:t>
      </w:r>
    </w:p>
    <w:p w14:paraId="28727790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 xml:space="preserve">Testable with corresponding </w:t>
      </w:r>
      <w:r w:rsidRPr="002B33E4">
        <w:rPr>
          <w:b/>
          <w:bCs/>
          <w:sz w:val="28"/>
          <w:szCs w:val="28"/>
          <w:u w:val="single"/>
        </w:rPr>
        <w:t>verification</w:t>
      </w:r>
      <w:r w:rsidRPr="002B33E4">
        <w:rPr>
          <w:sz w:val="28"/>
          <w:szCs w:val="28"/>
        </w:rPr>
        <w:t xml:space="preserve"> test</w:t>
      </w:r>
    </w:p>
    <w:p w14:paraId="4A61869C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>Testable with a binary pass/fail condition</w:t>
      </w:r>
    </w:p>
    <w:p w14:paraId="1A75EA76" w14:textId="77777777" w:rsidR="002B33E4" w:rsidRPr="002B33E4" w:rsidRDefault="002B33E4" w:rsidP="002B33E4">
      <w:pPr>
        <w:numPr>
          <w:ilvl w:val="0"/>
          <w:numId w:val="9"/>
        </w:numPr>
        <w:rPr>
          <w:sz w:val="28"/>
          <w:szCs w:val="28"/>
        </w:rPr>
      </w:pPr>
      <w:r w:rsidRPr="002B33E4">
        <w:rPr>
          <w:sz w:val="28"/>
          <w:szCs w:val="28"/>
        </w:rPr>
        <w:t xml:space="preserve">Should not include / define a solution </w:t>
      </w:r>
    </w:p>
    <w:p w14:paraId="4AD7F1EF" w14:textId="77777777" w:rsidR="002B33E4" w:rsidRPr="002B33E4" w:rsidRDefault="002B33E4" w:rsidP="002B33E4">
      <w:pPr>
        <w:rPr>
          <w:sz w:val="28"/>
          <w:szCs w:val="28"/>
        </w:rPr>
      </w:pPr>
    </w:p>
    <w:p w14:paraId="6D4DEABF" w14:textId="77777777" w:rsidR="003B4826" w:rsidRDefault="003B4826">
      <w:pPr>
        <w:rPr>
          <w:rFonts w:ascii="Times New Roman" w:eastAsia="Times New Roman" w:hAnsi="Times New Roman"/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br w:type="page"/>
      </w:r>
    </w:p>
    <w:p w14:paraId="4BC78C92" w14:textId="2E00BC8B" w:rsidR="006F2EEF" w:rsidRPr="007A0E34" w:rsidRDefault="006F2EEF" w:rsidP="006F2EEF">
      <w:pPr>
        <w:pStyle w:val="NormalWeb"/>
        <w:rPr>
          <w:b/>
          <w:iCs/>
          <w:sz w:val="36"/>
          <w:szCs w:val="36"/>
        </w:rPr>
      </w:pPr>
      <w:r w:rsidRPr="007A0E34">
        <w:rPr>
          <w:b/>
          <w:iCs/>
          <w:sz w:val="36"/>
          <w:szCs w:val="36"/>
        </w:rPr>
        <w:lastRenderedPageBreak/>
        <w:t>User Needs</w:t>
      </w:r>
    </w:p>
    <w:p w14:paraId="41688C17" w14:textId="77777777" w:rsidR="006F2EEF" w:rsidRPr="00B92331" w:rsidRDefault="006F2EEF" w:rsidP="006F2EEF">
      <w:pPr>
        <w:pStyle w:val="NormalWeb"/>
        <w:rPr>
          <w:i/>
          <w:iCs/>
        </w:rPr>
      </w:pPr>
      <w:r w:rsidRPr="00B92331">
        <w:rPr>
          <w:i/>
          <w:iCs/>
        </w:rPr>
        <w:t>User Needs</w:t>
      </w:r>
      <w:r>
        <w:rPr>
          <w:i/>
          <w:iCs/>
        </w:rPr>
        <w:t xml:space="preserve">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6F2EEF" w14:paraId="5F9DD8CB" w14:textId="77777777" w:rsidTr="00F931B5">
        <w:tc>
          <w:tcPr>
            <w:tcW w:w="1075" w:type="dxa"/>
            <w:vAlign w:val="center"/>
          </w:tcPr>
          <w:p w14:paraId="62D31A08" w14:textId="77777777" w:rsidR="006F2EEF" w:rsidRDefault="006F2EEF" w:rsidP="00F931B5">
            <w:r>
              <w:t>ID</w:t>
            </w:r>
          </w:p>
        </w:tc>
        <w:tc>
          <w:tcPr>
            <w:tcW w:w="8280" w:type="dxa"/>
            <w:vAlign w:val="center"/>
          </w:tcPr>
          <w:p w14:paraId="579A9047" w14:textId="77777777" w:rsidR="006F2EEF" w:rsidRDefault="006F2EEF" w:rsidP="00F931B5">
            <w:r>
              <w:t>Description</w:t>
            </w:r>
          </w:p>
        </w:tc>
      </w:tr>
      <w:tr w:rsidR="006F2EEF" w14:paraId="7CD97DF9" w14:textId="77777777" w:rsidTr="003B4826">
        <w:trPr>
          <w:trHeight w:val="1080"/>
        </w:trPr>
        <w:tc>
          <w:tcPr>
            <w:tcW w:w="1075" w:type="dxa"/>
            <w:vAlign w:val="center"/>
          </w:tcPr>
          <w:p w14:paraId="4592DE41" w14:textId="77777777" w:rsidR="006F2EEF" w:rsidRPr="003B4826" w:rsidRDefault="006F2EEF" w:rsidP="00F931B5">
            <w:r w:rsidRPr="003B4826">
              <w:t>UN-1</w:t>
            </w:r>
          </w:p>
        </w:tc>
        <w:tc>
          <w:tcPr>
            <w:tcW w:w="8280" w:type="dxa"/>
            <w:vAlign w:val="center"/>
          </w:tcPr>
          <w:p w14:paraId="2E653CC8" w14:textId="69727090" w:rsidR="006F2EEF" w:rsidRPr="003B4826" w:rsidRDefault="002B33E4" w:rsidP="002B33E4">
            <w:r w:rsidRPr="003B4826">
              <w:t>Improved UX / UI to allow for operator control.</w:t>
            </w:r>
          </w:p>
        </w:tc>
      </w:tr>
      <w:tr w:rsidR="006F2EEF" w14:paraId="498D9414" w14:textId="77777777" w:rsidTr="003B4826">
        <w:trPr>
          <w:trHeight w:val="1080"/>
        </w:trPr>
        <w:tc>
          <w:tcPr>
            <w:tcW w:w="1075" w:type="dxa"/>
            <w:vAlign w:val="center"/>
          </w:tcPr>
          <w:p w14:paraId="3EC2B7F0" w14:textId="77777777" w:rsidR="006F2EEF" w:rsidRPr="003B4826" w:rsidRDefault="006F2EEF" w:rsidP="00F931B5">
            <w:r w:rsidRPr="003B4826">
              <w:t>UN-2</w:t>
            </w:r>
          </w:p>
        </w:tc>
        <w:tc>
          <w:tcPr>
            <w:tcW w:w="8280" w:type="dxa"/>
            <w:vAlign w:val="center"/>
          </w:tcPr>
          <w:p w14:paraId="4F173D0A" w14:textId="31192DD9" w:rsidR="006F2EEF" w:rsidRPr="003B4826" w:rsidRDefault="003B4826" w:rsidP="003B4826">
            <w:r w:rsidRPr="003B4826">
              <w:t xml:space="preserve">Improve </w:t>
            </w:r>
            <w:proofErr w:type="spellStart"/>
            <w:r w:rsidRPr="003B4826">
              <w:t>Solidworks</w:t>
            </w:r>
            <w:proofErr w:type="spellEnd"/>
            <w:r w:rsidRPr="003B4826">
              <w:t xml:space="preserve"> files to include assembly, hardware, configurations and drawings.</w:t>
            </w:r>
          </w:p>
        </w:tc>
      </w:tr>
    </w:tbl>
    <w:p w14:paraId="5B650260" w14:textId="75A91ECB" w:rsidR="00335506" w:rsidRDefault="00335506" w:rsidP="002F7EA1">
      <w:pPr>
        <w:jc w:val="center"/>
      </w:pPr>
    </w:p>
    <w:p w14:paraId="11ABAAEF" w14:textId="2AC0FA05" w:rsidR="002E2489" w:rsidRDefault="002E2489" w:rsidP="008A0B0D">
      <w:pPr>
        <w:rPr>
          <w:noProof/>
        </w:rPr>
      </w:pPr>
    </w:p>
    <w:p w14:paraId="4885CA79" w14:textId="01B78F0C" w:rsidR="002B33E4" w:rsidRPr="007A0E34" w:rsidRDefault="002B33E4" w:rsidP="002B33E4">
      <w:pPr>
        <w:pStyle w:val="NormalWeb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Requirements</w:t>
      </w:r>
    </w:p>
    <w:p w14:paraId="4FB568E3" w14:textId="77777777" w:rsidR="002B33E4" w:rsidRPr="00B92331" w:rsidRDefault="002B33E4" w:rsidP="002B33E4">
      <w:pPr>
        <w:pStyle w:val="NormalWeb"/>
        <w:rPr>
          <w:i/>
          <w:iCs/>
        </w:rPr>
      </w:pPr>
      <w:r w:rsidRPr="00B92331">
        <w:rPr>
          <w:i/>
          <w:iCs/>
        </w:rPr>
        <w:t>User Needs</w:t>
      </w:r>
      <w:r>
        <w:rPr>
          <w:i/>
          <w:iCs/>
        </w:rPr>
        <w:t xml:space="preserve">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2B33E4" w14:paraId="5D41CEAB" w14:textId="77777777" w:rsidTr="006D6440">
        <w:tc>
          <w:tcPr>
            <w:tcW w:w="1075" w:type="dxa"/>
            <w:vAlign w:val="center"/>
          </w:tcPr>
          <w:p w14:paraId="7D8599A3" w14:textId="77777777" w:rsidR="002B33E4" w:rsidRDefault="002B33E4" w:rsidP="006D6440">
            <w:r>
              <w:t>ID</w:t>
            </w:r>
          </w:p>
        </w:tc>
        <w:tc>
          <w:tcPr>
            <w:tcW w:w="8280" w:type="dxa"/>
            <w:vAlign w:val="center"/>
          </w:tcPr>
          <w:p w14:paraId="096405DE" w14:textId="77777777" w:rsidR="002B33E4" w:rsidRDefault="002B33E4" w:rsidP="006D6440">
            <w:r>
              <w:t>Description</w:t>
            </w:r>
          </w:p>
        </w:tc>
      </w:tr>
      <w:tr w:rsidR="002B33E4" w14:paraId="4706583B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40A258BA" w14:textId="6770F002" w:rsidR="002B33E4" w:rsidRPr="006B03D0" w:rsidRDefault="002B33E4" w:rsidP="006D6440">
            <w:pPr>
              <w:rPr>
                <w:highlight w:val="yellow"/>
              </w:rPr>
            </w:pPr>
          </w:p>
        </w:tc>
        <w:tc>
          <w:tcPr>
            <w:tcW w:w="8280" w:type="dxa"/>
            <w:vAlign w:val="center"/>
          </w:tcPr>
          <w:p w14:paraId="2F32B2E9" w14:textId="40FA8FF1" w:rsidR="002B33E4" w:rsidRPr="006B03D0" w:rsidRDefault="002B33E4" w:rsidP="006D6440">
            <w:pPr>
              <w:rPr>
                <w:highlight w:val="yellow"/>
              </w:rPr>
            </w:pPr>
          </w:p>
        </w:tc>
      </w:tr>
      <w:tr w:rsidR="00D7191A" w14:paraId="5C340CDF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4091A47B" w14:textId="0DC56F31" w:rsidR="00D7191A" w:rsidRPr="006B03D0" w:rsidRDefault="00D7191A" w:rsidP="006D6440">
            <w:pPr>
              <w:rPr>
                <w:highlight w:val="yellow"/>
              </w:rPr>
            </w:pPr>
          </w:p>
        </w:tc>
        <w:tc>
          <w:tcPr>
            <w:tcW w:w="8280" w:type="dxa"/>
            <w:vAlign w:val="center"/>
          </w:tcPr>
          <w:p w14:paraId="4C2FAE06" w14:textId="72B4664C" w:rsidR="00D7191A" w:rsidRPr="006B03D0" w:rsidRDefault="00D7191A" w:rsidP="006D6440">
            <w:pPr>
              <w:rPr>
                <w:highlight w:val="yellow"/>
              </w:rPr>
            </w:pPr>
          </w:p>
        </w:tc>
      </w:tr>
      <w:tr w:rsidR="00D7191A" w14:paraId="205E1A1A" w14:textId="77777777" w:rsidTr="006D6440">
        <w:trPr>
          <w:trHeight w:val="1800"/>
        </w:trPr>
        <w:tc>
          <w:tcPr>
            <w:tcW w:w="1075" w:type="dxa"/>
            <w:vAlign w:val="center"/>
          </w:tcPr>
          <w:p w14:paraId="53DEA80B" w14:textId="5170FF03" w:rsidR="00D7191A" w:rsidRPr="006B03D0" w:rsidRDefault="00D7191A" w:rsidP="006D6440">
            <w:pPr>
              <w:rPr>
                <w:highlight w:val="yellow"/>
              </w:rPr>
            </w:pPr>
          </w:p>
        </w:tc>
        <w:tc>
          <w:tcPr>
            <w:tcW w:w="8280" w:type="dxa"/>
            <w:vAlign w:val="center"/>
          </w:tcPr>
          <w:p w14:paraId="6F7CC352" w14:textId="6A476EC2" w:rsidR="00D7191A" w:rsidRPr="006B03D0" w:rsidRDefault="00D7191A" w:rsidP="006D6440">
            <w:pPr>
              <w:rPr>
                <w:highlight w:val="yellow"/>
              </w:rPr>
            </w:pPr>
          </w:p>
        </w:tc>
      </w:tr>
    </w:tbl>
    <w:p w14:paraId="48445028" w14:textId="77777777" w:rsidR="002B33E4" w:rsidRPr="008A0B0D" w:rsidRDefault="002B33E4" w:rsidP="008A0B0D">
      <w:pPr>
        <w:rPr>
          <w:noProof/>
        </w:rPr>
      </w:pPr>
    </w:p>
    <w:sectPr w:rsidR="002B33E4" w:rsidRPr="008A0B0D" w:rsidSect="00302558">
      <w:headerReference w:type="first" r:id="rId12"/>
      <w:footerReference w:type="first" r:id="rId13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E7DC" w14:textId="77777777" w:rsidR="008B0711" w:rsidRDefault="008B0711" w:rsidP="001F394A">
      <w:r>
        <w:separator/>
      </w:r>
    </w:p>
  </w:endnote>
  <w:endnote w:type="continuationSeparator" w:id="0">
    <w:p w14:paraId="641F44EC" w14:textId="77777777" w:rsidR="008B0711" w:rsidRDefault="008B0711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6DAEF" w14:textId="77777777" w:rsidR="008B0711" w:rsidRDefault="008B0711" w:rsidP="001F394A">
      <w:r>
        <w:separator/>
      </w:r>
    </w:p>
  </w:footnote>
  <w:footnote w:type="continuationSeparator" w:id="0">
    <w:p w14:paraId="3EE50396" w14:textId="77777777" w:rsidR="008B0711" w:rsidRDefault="008B0711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0017DFA2" w:rsidR="00F47B14" w:rsidRPr="009C594E" w:rsidRDefault="0035174A" w:rsidP="009C594E">
          <w:pPr>
            <w:pStyle w:val="Header"/>
            <w:jc w:val="righ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Junior</w:t>
          </w:r>
          <w:r w:rsidR="009C594E" w:rsidRPr="009C594E">
            <w:rPr>
              <w:b/>
              <w:sz w:val="44"/>
              <w:szCs w:val="44"/>
            </w:rPr>
            <w:t xml:space="preserve"> Design</w:t>
          </w:r>
        </w:p>
        <w:p w14:paraId="054CF610" w14:textId="78C7210D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</w:t>
          </w:r>
          <w:r w:rsidR="00224663">
            <w:rPr>
              <w:b/>
              <w:sz w:val="44"/>
              <w:szCs w:val="44"/>
            </w:rPr>
            <w:t>E</w:t>
          </w:r>
          <w:proofErr w:type="spellEnd"/>
          <w:r w:rsidRPr="009C594E">
            <w:rPr>
              <w:b/>
              <w:sz w:val="44"/>
              <w:szCs w:val="44"/>
            </w:rPr>
            <w:t xml:space="preserve"> </w:t>
          </w:r>
          <w:r w:rsidR="0035174A">
            <w:rPr>
              <w:b/>
              <w:sz w:val="44"/>
              <w:szCs w:val="44"/>
            </w:rPr>
            <w:t>3090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636B5"/>
    <w:multiLevelType w:val="hybridMultilevel"/>
    <w:tmpl w:val="E7EA863E"/>
    <w:lvl w:ilvl="0" w:tplc="64766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26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C5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27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8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0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03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46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4B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30F8"/>
    <w:rsid w:val="000E15BD"/>
    <w:rsid w:val="000E3238"/>
    <w:rsid w:val="00102EEB"/>
    <w:rsid w:val="001039C4"/>
    <w:rsid w:val="00110586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AAE"/>
    <w:rsid w:val="001D5C50"/>
    <w:rsid w:val="001D791F"/>
    <w:rsid w:val="001F38D6"/>
    <w:rsid w:val="001F394A"/>
    <w:rsid w:val="00215EAD"/>
    <w:rsid w:val="00224663"/>
    <w:rsid w:val="00226DB3"/>
    <w:rsid w:val="00263B5A"/>
    <w:rsid w:val="0029507E"/>
    <w:rsid w:val="002A1558"/>
    <w:rsid w:val="002A655C"/>
    <w:rsid w:val="002B33E4"/>
    <w:rsid w:val="002E0CC3"/>
    <w:rsid w:val="002E2489"/>
    <w:rsid w:val="002F1076"/>
    <w:rsid w:val="002F3CBD"/>
    <w:rsid w:val="002F7EA1"/>
    <w:rsid w:val="0030091F"/>
    <w:rsid w:val="00302558"/>
    <w:rsid w:val="003154B2"/>
    <w:rsid w:val="00334663"/>
    <w:rsid w:val="00335506"/>
    <w:rsid w:val="0035174A"/>
    <w:rsid w:val="003576E6"/>
    <w:rsid w:val="003A2E85"/>
    <w:rsid w:val="003A5906"/>
    <w:rsid w:val="003A7AB3"/>
    <w:rsid w:val="003B4826"/>
    <w:rsid w:val="003B6BC5"/>
    <w:rsid w:val="003C737E"/>
    <w:rsid w:val="003F3C59"/>
    <w:rsid w:val="003F3EAA"/>
    <w:rsid w:val="00415B2F"/>
    <w:rsid w:val="004523A3"/>
    <w:rsid w:val="00452774"/>
    <w:rsid w:val="00456BD0"/>
    <w:rsid w:val="004B1504"/>
    <w:rsid w:val="004D33E8"/>
    <w:rsid w:val="005144FC"/>
    <w:rsid w:val="00544DC7"/>
    <w:rsid w:val="00555FC1"/>
    <w:rsid w:val="00592BB1"/>
    <w:rsid w:val="006074DA"/>
    <w:rsid w:val="00616A3E"/>
    <w:rsid w:val="00685CEB"/>
    <w:rsid w:val="006867E3"/>
    <w:rsid w:val="006B03D0"/>
    <w:rsid w:val="006B2FBF"/>
    <w:rsid w:val="006C6CDB"/>
    <w:rsid w:val="006D0693"/>
    <w:rsid w:val="006E119B"/>
    <w:rsid w:val="006E701B"/>
    <w:rsid w:val="006F0AC2"/>
    <w:rsid w:val="006F2EEF"/>
    <w:rsid w:val="00711BCD"/>
    <w:rsid w:val="00714812"/>
    <w:rsid w:val="00730936"/>
    <w:rsid w:val="00740DA9"/>
    <w:rsid w:val="007610B2"/>
    <w:rsid w:val="00771EB7"/>
    <w:rsid w:val="007833D2"/>
    <w:rsid w:val="00797493"/>
    <w:rsid w:val="007B1344"/>
    <w:rsid w:val="007B2412"/>
    <w:rsid w:val="007D74CA"/>
    <w:rsid w:val="007F5FB4"/>
    <w:rsid w:val="00812031"/>
    <w:rsid w:val="00832246"/>
    <w:rsid w:val="00836C18"/>
    <w:rsid w:val="00862DB3"/>
    <w:rsid w:val="00866B11"/>
    <w:rsid w:val="00882E07"/>
    <w:rsid w:val="00886A7D"/>
    <w:rsid w:val="00886CDD"/>
    <w:rsid w:val="00891E9C"/>
    <w:rsid w:val="008A0B0D"/>
    <w:rsid w:val="008B0711"/>
    <w:rsid w:val="008B1533"/>
    <w:rsid w:val="008C3131"/>
    <w:rsid w:val="008D0B7F"/>
    <w:rsid w:val="008F0B6E"/>
    <w:rsid w:val="008F1583"/>
    <w:rsid w:val="00923934"/>
    <w:rsid w:val="00924917"/>
    <w:rsid w:val="00926286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95178"/>
    <w:rsid w:val="00AB7F87"/>
    <w:rsid w:val="00AC6772"/>
    <w:rsid w:val="00AD00B6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6DB6"/>
    <w:rsid w:val="00CB0B89"/>
    <w:rsid w:val="00CB43B2"/>
    <w:rsid w:val="00CB787E"/>
    <w:rsid w:val="00CC0110"/>
    <w:rsid w:val="00D058D1"/>
    <w:rsid w:val="00D150F4"/>
    <w:rsid w:val="00D540C6"/>
    <w:rsid w:val="00D5570B"/>
    <w:rsid w:val="00D55CD2"/>
    <w:rsid w:val="00D61D75"/>
    <w:rsid w:val="00D7191A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E03B48"/>
    <w:rsid w:val="00E12E13"/>
    <w:rsid w:val="00E41F8F"/>
    <w:rsid w:val="00E52E6E"/>
    <w:rsid w:val="00E7366F"/>
    <w:rsid w:val="00E82649"/>
    <w:rsid w:val="00E91F72"/>
    <w:rsid w:val="00EA23A2"/>
    <w:rsid w:val="00EB3529"/>
    <w:rsid w:val="00EB769D"/>
    <w:rsid w:val="00EC60BF"/>
    <w:rsid w:val="00EF1876"/>
    <w:rsid w:val="00F03A6A"/>
    <w:rsid w:val="00F11FD5"/>
    <w:rsid w:val="00F22651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3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Documents/Microsoft%20Templates/Word%20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81899"/>
    <w:rsid w:val="005D0B74"/>
    <w:rsid w:val="009E0DF7"/>
    <w:rsid w:val="00A313BE"/>
    <w:rsid w:val="00B93895"/>
    <w:rsid w:val="00E4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26515-4395-4B38-9CBC-1631343368A4}"/>
</file>

<file path=customXml/itemProps2.xml><?xml version="1.0" encoding="utf-8"?>
<ds:datastoreItem xmlns:ds="http://schemas.openxmlformats.org/officeDocument/2006/customXml" ds:itemID="{5304C4B9-6D57-4477-B0F7-BE3C705CF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CD8FB-62EE-6841-B280-F8282DAA58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576E55-3018-4988-B360-A8B6EEF06F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33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681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7</cp:revision>
  <cp:lastPrinted>2020-03-12T14:24:00Z</cp:lastPrinted>
  <dcterms:created xsi:type="dcterms:W3CDTF">2020-03-12T14:23:00Z</dcterms:created>
  <dcterms:modified xsi:type="dcterms:W3CDTF">2021-03-16T13:03:00Z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
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E363" w14:textId="3A417A48" w:rsidR="00CB787E" w:rsidRDefault="00CB787E" w:rsidP="001D5C50"/>
    <w:tbl>
      <w:tblPr>
        <w:tblStyle w:val="TableGrid"/>
        <w:tblW w:w="9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379"/>
      </w:tblGrid>
      <w:tr w:rsidR="00F338BC" w14:paraId="4748E9B3" w14:textId="77777777" w:rsidTr="00F03A6A">
        <w:trPr>
          <w:trHeight w:val="1385"/>
        </w:trPr>
        <w:tc>
          <w:tcPr>
            <w:tcW w:w="7555" w:type="dxa"/>
          </w:tcPr>
          <w:sdt>
            <w:sdtPr>
              <w:rPr>
                <w:sz w:val="44"/>
                <w:szCs w:val="44"/>
              </w:rPr>
              <w:id w:val="1680921033"/>
              <w:placeholder>
                <w:docPart w:val="C404E39CD3170F44B35C697A73B096E8"/>
              </w:placeholder>
            </w:sdtPr>
            <w:sdtEndPr/>
            <w:sdtContent>
              <w:p w14:paraId="3F1C1D43" w14:textId="7BBCD196" w:rsidR="00F338BC" w:rsidRPr="00714812" w:rsidRDefault="003154B2" w:rsidP="00F338BC">
                <w:pPr>
                  <w:pBdr>
                    <w:bottom w:val="single" w:sz="4" w:space="1" w:color="auto"/>
                  </w:pBdr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 xml:space="preserve">Activity </w:t>
                </w:r>
                <w:r w:rsidR="005F713C">
                  <w:rPr>
                    <w:sz w:val="44"/>
                    <w:szCs w:val="44"/>
                  </w:rPr>
                  <w:t>7</w:t>
                </w:r>
                <w:r>
                  <w:rPr>
                    <w:sz w:val="44"/>
                    <w:szCs w:val="44"/>
                  </w:rPr>
                  <w:t xml:space="preserve"> </w:t>
                </w:r>
                <w:r w:rsidR="00335506">
                  <w:rPr>
                    <w:sz w:val="44"/>
                    <w:szCs w:val="44"/>
                  </w:rPr>
                  <w:t>–</w:t>
                </w:r>
                <w:r w:rsidR="005F713C">
                  <w:rPr>
                    <w:sz w:val="44"/>
                    <w:szCs w:val="44"/>
                  </w:rPr>
                  <w:t xml:space="preserve"> Debounce</w:t>
                </w:r>
              </w:p>
            </w:sdtContent>
          </w:sdt>
          <w:p w14:paraId="47D4EE0C" w14:textId="77777777" w:rsidR="00F338BC" w:rsidRDefault="00F338BC" w:rsidP="001D5C50"/>
        </w:tc>
        <w:tc>
          <w:tcPr>
            <w:tcW w:w="2379" w:type="dxa"/>
          </w:tcPr>
          <w:p w14:paraId="4EBD17DA" w14:textId="7CFCFCE3" w:rsidR="00F338BC" w:rsidRDefault="00F338BC" w:rsidP="00F338BC">
            <w:pPr>
              <w:jc w:val="right"/>
            </w:pPr>
            <w:r w:rsidRPr="001D5C50">
              <w:rPr>
                <w:noProof/>
              </w:rPr>
              <w:drawing>
                <wp:inline distT="0" distB="0" distL="0" distR="0" wp14:anchorId="107E7D6A" wp14:editId="409FAA82">
                  <wp:extent cx="1317522" cy="805258"/>
                  <wp:effectExtent l="0" t="0" r="3810" b="0"/>
                  <wp:docPr id="10242" name="Picture 2" descr="Group activit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2C79AB-2A60-3842-B4B1-B395F4330CF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 descr="Group activity">
                            <a:extLst>
                              <a:ext uri="{FF2B5EF4-FFF2-40B4-BE49-F238E27FC236}">
                                <a16:creationId xmlns:a16="http://schemas.microsoft.com/office/drawing/2014/main" id="{942C79AB-2A60-3842-B4B1-B395F4330CFB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22"/>
                          <a:stretch/>
                        </pic:blipFill>
                        <pic:spPr bwMode="auto">
                          <a:xfrm>
                            <a:off x="0" y="0"/>
                            <a:ext cx="1354919" cy="828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DEF52" w14:textId="418CBB31" w:rsidR="00F338BC" w:rsidRDefault="00F338BC" w:rsidP="001D5C50"/>
    <w:p w14:paraId="3D6DE580" w14:textId="794002B6" w:rsidR="00DC454D" w:rsidRPr="00DC454D" w:rsidRDefault="00DC454D" w:rsidP="00DC454D">
      <w:pPr>
        <w:rPr>
          <w:sz w:val="40"/>
          <w:szCs w:val="40"/>
        </w:rPr>
      </w:pPr>
      <w:r w:rsidRPr="00DC454D">
        <w:rPr>
          <w:sz w:val="40"/>
          <w:szCs w:val="40"/>
        </w:rPr>
        <w:t>To Do</w:t>
      </w:r>
    </w:p>
    <w:p w14:paraId="1A2826FF" w14:textId="47AFFDDC" w:rsidR="00DC454D" w:rsidRDefault="00D31661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Using</w:t>
      </w:r>
      <w:r w:rsidR="00D930AB" w:rsidRPr="00D930AB">
        <w:rPr>
          <w:sz w:val="28"/>
          <w:szCs w:val="28"/>
        </w:rPr>
        <w:t>.</w:t>
      </w:r>
    </w:p>
    <w:p w14:paraId="5813537C" w14:textId="77777777" w:rsidR="005F713C" w:rsidRPr="005F713C" w:rsidRDefault="005F713C" w:rsidP="005F713C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 w:rsidRPr="005F713C">
        <w:rPr>
          <w:sz w:val="28"/>
          <w:szCs w:val="28"/>
        </w:rPr>
        <w:t>pbLastDebounceTime</w:t>
      </w:r>
      <w:proofErr w:type="spellEnd"/>
    </w:p>
    <w:p w14:paraId="7876AF82" w14:textId="77777777" w:rsidR="005F713C" w:rsidRPr="005F713C" w:rsidRDefault="005F713C" w:rsidP="005F713C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 w:rsidRPr="005F713C">
        <w:rPr>
          <w:sz w:val="28"/>
          <w:szCs w:val="28"/>
        </w:rPr>
        <w:t>pbDebounceDelay</w:t>
      </w:r>
      <w:proofErr w:type="spellEnd"/>
    </w:p>
    <w:p w14:paraId="7C380AE7" w14:textId="77777777" w:rsidR="005F713C" w:rsidRPr="005F713C" w:rsidRDefault="005F713C" w:rsidP="005F713C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proofErr w:type="gramStart"/>
      <w:r w:rsidRPr="005F713C">
        <w:rPr>
          <w:sz w:val="28"/>
          <w:szCs w:val="28"/>
        </w:rPr>
        <w:t>digitalRead</w:t>
      </w:r>
      <w:proofErr w:type="spellEnd"/>
      <w:r w:rsidRPr="005F713C">
        <w:rPr>
          <w:sz w:val="28"/>
          <w:szCs w:val="28"/>
        </w:rPr>
        <w:t>(</w:t>
      </w:r>
      <w:proofErr w:type="gramEnd"/>
      <w:r w:rsidRPr="005F713C">
        <w:rPr>
          <w:sz w:val="28"/>
          <w:szCs w:val="28"/>
        </w:rPr>
        <w:t>)</w:t>
      </w:r>
    </w:p>
    <w:p w14:paraId="0D0749B7" w14:textId="77777777" w:rsidR="005F713C" w:rsidRPr="005F713C" w:rsidRDefault="005F713C" w:rsidP="005F713C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gramStart"/>
      <w:r w:rsidRPr="005F713C">
        <w:rPr>
          <w:sz w:val="28"/>
          <w:szCs w:val="28"/>
        </w:rPr>
        <w:t>Millis(</w:t>
      </w:r>
      <w:proofErr w:type="gramEnd"/>
      <w:r w:rsidRPr="005F713C">
        <w:rPr>
          <w:sz w:val="28"/>
          <w:szCs w:val="28"/>
        </w:rPr>
        <w:t>)</w:t>
      </w:r>
    </w:p>
    <w:p w14:paraId="76EAA1C7" w14:textId="77777777" w:rsidR="00D31661" w:rsidRDefault="00495F43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</w:p>
    <w:p w14:paraId="2E530A79" w14:textId="07A71634" w:rsidR="00D930AB" w:rsidRDefault="005F713C" w:rsidP="00D31661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pb_debounce</w:t>
      </w:r>
      <w:proofErr w:type="spellEnd"/>
      <w:r>
        <w:rPr>
          <w:sz w:val="28"/>
          <w:szCs w:val="28"/>
        </w:rPr>
        <w:t xml:space="preserve"> function</w:t>
      </w:r>
    </w:p>
    <w:p w14:paraId="29B87F31" w14:textId="7723048E" w:rsidR="00D31661" w:rsidRDefault="00D31661" w:rsidP="00D3166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Test that code runs with pushbutton</w:t>
      </w:r>
    </w:p>
    <w:p w14:paraId="6259BC69" w14:textId="37302274" w:rsidR="00D31661" w:rsidRPr="00D31661" w:rsidRDefault="00D31661" w:rsidP="00D3166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Draw the New Program Flowchart</w:t>
      </w:r>
    </w:p>
    <w:p w14:paraId="5C29AE6C" w14:textId="4615558D" w:rsidR="00D31661" w:rsidRDefault="00D316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7FE6C7" w14:textId="77777777" w:rsidR="00D31661" w:rsidRPr="00D31661" w:rsidRDefault="00D31661" w:rsidP="00D31661">
      <w:pPr>
        <w:rPr>
          <w:sz w:val="28"/>
          <w:szCs w:val="28"/>
        </w:rPr>
      </w:pPr>
    </w:p>
    <w:p w14:paraId="33F60C26" w14:textId="0248FFD8" w:rsidR="00D31661" w:rsidRPr="00D31661" w:rsidRDefault="00D31661" w:rsidP="00D31661">
      <w:pPr>
        <w:jc w:val="center"/>
        <w:rPr>
          <w:sz w:val="40"/>
          <w:szCs w:val="40"/>
        </w:rPr>
      </w:pPr>
      <w:r w:rsidRPr="00A52DA1">
        <w:rPr>
          <w:sz w:val="40"/>
          <w:szCs w:val="40"/>
        </w:rPr>
        <w:t>Old Program Flowchart</w:t>
      </w:r>
    </w:p>
    <w:p w14:paraId="2AB98B66" w14:textId="163CAB37" w:rsidR="00AD4D37" w:rsidRPr="00AD4D37" w:rsidRDefault="00AD4D37" w:rsidP="00AD4D37">
      <w:pPr>
        <w:ind w:left="360"/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0811614" wp14:editId="2EB1BC47">
            <wp:extent cx="4713994" cy="2790685"/>
            <wp:effectExtent l="152400" t="152400" r="340995" b="3467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4 at 8.31.00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994" cy="2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B66BD" w14:textId="6B5EFFCA" w:rsidR="00DC454D" w:rsidRDefault="00D31661" w:rsidP="00D31661">
      <w:pPr>
        <w:jc w:val="center"/>
      </w:pPr>
      <w:r>
        <w:rPr>
          <w:noProof/>
        </w:rPr>
        <w:drawing>
          <wp:inline distT="0" distB="0" distL="0" distR="0" wp14:anchorId="3687D03C" wp14:editId="41BF0809">
            <wp:extent cx="6010568" cy="3498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5 at 9.34.0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287" cy="351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EB44" w14:textId="34C530FE" w:rsidR="00CA4840" w:rsidRDefault="00CA4840" w:rsidP="001D5C50"/>
    <w:p w14:paraId="638CA3B0" w14:textId="67DB2497" w:rsidR="00AD4D37" w:rsidRDefault="00AD4D37" w:rsidP="001D5C50"/>
    <w:p w14:paraId="5D17A745" w14:textId="6F78E9EA" w:rsidR="00AD4D37" w:rsidRDefault="00AD4D37" w:rsidP="001D5C50"/>
    <w:p w14:paraId="5B650260" w14:textId="11EE516A" w:rsidR="00335506" w:rsidRDefault="00335506" w:rsidP="002F7EA1">
      <w:pPr>
        <w:jc w:val="center"/>
      </w:pPr>
    </w:p>
    <w:p w14:paraId="5378483C" w14:textId="089D9176" w:rsidR="00335506" w:rsidRDefault="00335506" w:rsidP="001D5C50"/>
    <w:p w14:paraId="3FED3890" w14:textId="2C9C6FBE" w:rsidR="00102EEB" w:rsidRDefault="00102EEB" w:rsidP="001D5C50">
      <w:pPr>
        <w:rPr>
          <w:sz w:val="32"/>
          <w:szCs w:val="32"/>
        </w:rPr>
      </w:pPr>
    </w:p>
    <w:p w14:paraId="67E41BBA" w14:textId="35089213" w:rsidR="0008679F" w:rsidRDefault="004C06AF" w:rsidP="001D5C5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pict w14:anchorId="24D8C52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08679F" w:rsidSect="00302558">
      <w:headerReference w:type="first" r:id="rId11"/>
      <w:footerReference w:type="first" r:id="rId12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3E1F8" w14:textId="77777777" w:rsidR="004C06AF" w:rsidRDefault="004C06AF" w:rsidP="001F394A">
      <w:r>
        <w:separator/>
      </w:r>
    </w:p>
  </w:endnote>
  <w:endnote w:type="continuationSeparator" w:id="0">
    <w:p w14:paraId="7823F499" w14:textId="77777777" w:rsidR="004C06AF" w:rsidRDefault="004C06AF" w:rsidP="001F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8FC2C" w14:textId="77777777" w:rsidR="002E0CC3" w:rsidRPr="002E0CC3" w:rsidRDefault="002E0CC3" w:rsidP="00CB0B89">
    <w:r>
      <w:rPr>
        <w:rFonts w:ascii="Arial" w:hAnsi="Arial" w:cs="Arial"/>
        <w:sz w:val="18"/>
        <w:szCs w:val="18"/>
      </w:rPr>
      <w:t>www</w:t>
    </w:r>
    <w:r w:rsidRPr="007610B2">
      <w:rPr>
        <w:rFonts w:ascii="Arial" w:hAnsi="Arial" w:cs="Arial"/>
        <w:sz w:val="18"/>
        <w:szCs w:val="18"/>
      </w:rPr>
      <w:t xml:space="preserve">.ucdenver.edu/Bioengineering │ </w:t>
    </w:r>
    <w:hyperlink r:id="rId1" w:history="1">
      <w:r w:rsidR="00EB3529" w:rsidRPr="00275D3F">
        <w:rPr>
          <w:rStyle w:val="Hyperlink"/>
          <w:rFonts w:ascii="Arial" w:hAnsi="Arial" w:cs="Arial"/>
          <w:sz w:val="18"/>
          <w:szCs w:val="18"/>
        </w:rPr>
        <w:t>bioengineeringinstructors@gmail.com</w:t>
      </w:r>
    </w:hyperlink>
    <w:r w:rsidR="00EB3529">
      <w:rPr>
        <w:rFonts w:ascii="Arial" w:hAnsi="Arial" w:cs="Arial"/>
        <w:sz w:val="18"/>
        <w:szCs w:val="18"/>
      </w:rPr>
      <w:t xml:space="preserve"> </w:t>
    </w:r>
    <w:r w:rsidRPr="007610B2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9CFD9" w14:textId="77777777" w:rsidR="004C06AF" w:rsidRDefault="004C06AF" w:rsidP="001F394A">
      <w:r>
        <w:separator/>
      </w:r>
    </w:p>
  </w:footnote>
  <w:footnote w:type="continuationSeparator" w:id="0">
    <w:p w14:paraId="32D6A246" w14:textId="77777777" w:rsidR="004C06AF" w:rsidRDefault="004C06AF" w:rsidP="001F3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30" w:type="dxa"/>
      <w:tblInd w:w="-63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265"/>
      <w:gridCol w:w="4265"/>
    </w:tblGrid>
    <w:tr w:rsidR="00F47B14" w14:paraId="748881C6" w14:textId="77777777" w:rsidTr="009C594E">
      <w:tc>
        <w:tcPr>
          <w:tcW w:w="6265" w:type="dxa"/>
        </w:tcPr>
        <w:p w14:paraId="435F0E77" w14:textId="77777777" w:rsidR="00F47B14" w:rsidRDefault="00F47B14" w:rsidP="00302558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C1F92D6" wp14:editId="2250E39A">
                <wp:simplePos x="0" y="0"/>
                <wp:positionH relativeFrom="margin">
                  <wp:posOffset>-65265</wp:posOffset>
                </wp:positionH>
                <wp:positionV relativeFrom="page">
                  <wp:posOffset>123537</wp:posOffset>
                </wp:positionV>
                <wp:extent cx="3438144" cy="914400"/>
                <wp:effectExtent l="0" t="0" r="0" b="0"/>
                <wp:wrapSquare wrapText="bothSides"/>
                <wp:docPr id="2" name="Picture 1" descr="engr_cmyk_h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gr_cmyk_h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14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65" w:type="dxa"/>
          <w:vAlign w:val="center"/>
        </w:tcPr>
        <w:p w14:paraId="30BAB20A" w14:textId="77777777" w:rsidR="00F47B14" w:rsidRPr="009C594E" w:rsidRDefault="009C594E" w:rsidP="009C594E">
          <w:pPr>
            <w:pStyle w:val="Header"/>
            <w:jc w:val="right"/>
            <w:rPr>
              <w:b/>
              <w:sz w:val="44"/>
              <w:szCs w:val="44"/>
            </w:rPr>
          </w:pPr>
          <w:r w:rsidRPr="009C594E">
            <w:rPr>
              <w:b/>
              <w:sz w:val="44"/>
              <w:szCs w:val="44"/>
            </w:rPr>
            <w:t>Senior Design</w:t>
          </w:r>
        </w:p>
        <w:p w14:paraId="054CF610" w14:textId="77777777" w:rsidR="009C594E" w:rsidRDefault="009C594E" w:rsidP="009C594E">
          <w:pPr>
            <w:pStyle w:val="Header"/>
            <w:jc w:val="right"/>
          </w:pPr>
          <w:proofErr w:type="spellStart"/>
          <w:r>
            <w:rPr>
              <w:b/>
              <w:sz w:val="44"/>
              <w:szCs w:val="44"/>
            </w:rPr>
            <w:t>Bioe</w:t>
          </w:r>
          <w:proofErr w:type="spellEnd"/>
          <w:r w:rsidRPr="009C594E">
            <w:rPr>
              <w:b/>
              <w:sz w:val="44"/>
              <w:szCs w:val="44"/>
            </w:rPr>
            <w:t xml:space="preserve"> 4035</w:t>
          </w:r>
        </w:p>
      </w:tc>
    </w:tr>
  </w:tbl>
  <w:p w14:paraId="33E79173" w14:textId="77777777" w:rsidR="002E0CC3" w:rsidRDefault="002E0CC3" w:rsidP="0030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584"/>
    <w:multiLevelType w:val="hybridMultilevel"/>
    <w:tmpl w:val="5E265734"/>
    <w:lvl w:ilvl="0" w:tplc="D2DA98A4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355"/>
    <w:multiLevelType w:val="hybridMultilevel"/>
    <w:tmpl w:val="4C0CFAEA"/>
    <w:lvl w:ilvl="0" w:tplc="5708473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66EE"/>
    <w:multiLevelType w:val="multilevel"/>
    <w:tmpl w:val="582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0454E"/>
    <w:multiLevelType w:val="hybridMultilevel"/>
    <w:tmpl w:val="D8721090"/>
    <w:lvl w:ilvl="0" w:tplc="C38C5A76">
      <w:numFmt w:val="bullet"/>
      <w:lvlText w:val="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2D6B"/>
    <w:multiLevelType w:val="hybridMultilevel"/>
    <w:tmpl w:val="34F88B6E"/>
    <w:lvl w:ilvl="0" w:tplc="D2DA98A4">
      <w:numFmt w:val="bullet"/>
      <w:lvlText w:val=""/>
      <w:lvlJc w:val="left"/>
      <w:pPr>
        <w:tabs>
          <w:tab w:val="num" w:pos="810"/>
        </w:tabs>
        <w:ind w:left="81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05E1EB7"/>
    <w:multiLevelType w:val="hybridMultilevel"/>
    <w:tmpl w:val="0E120798"/>
    <w:lvl w:ilvl="0" w:tplc="CC707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864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6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8C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1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2741EE"/>
    <w:multiLevelType w:val="hybridMultilevel"/>
    <w:tmpl w:val="FDB6CD7A"/>
    <w:lvl w:ilvl="0" w:tplc="62388ECE">
      <w:numFmt w:val="bullet"/>
      <w:lvlText w:val=""/>
      <w:lvlJc w:val="left"/>
      <w:pPr>
        <w:ind w:left="1440" w:hanging="360"/>
      </w:pPr>
      <w:rPr>
        <w:rFonts w:ascii="Wingdings" w:eastAsia="Times New Roman" w:hAnsi="Wingdings" w:cs="Times New Roman" w:hint="default"/>
        <w:sz w:val="48"/>
        <w:szCs w:val="4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E0D02"/>
    <w:multiLevelType w:val="hybridMultilevel"/>
    <w:tmpl w:val="D6227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8"/>
    <w:rsid w:val="0000447C"/>
    <w:rsid w:val="0008679F"/>
    <w:rsid w:val="000A5DB1"/>
    <w:rsid w:val="000C30F8"/>
    <w:rsid w:val="000E15BD"/>
    <w:rsid w:val="000E3238"/>
    <w:rsid w:val="00102EEB"/>
    <w:rsid w:val="001039C4"/>
    <w:rsid w:val="00114C8D"/>
    <w:rsid w:val="001155AA"/>
    <w:rsid w:val="001277B2"/>
    <w:rsid w:val="00141B42"/>
    <w:rsid w:val="00153F1C"/>
    <w:rsid w:val="001613FE"/>
    <w:rsid w:val="00175860"/>
    <w:rsid w:val="001A59B3"/>
    <w:rsid w:val="001C3908"/>
    <w:rsid w:val="001C7B9F"/>
    <w:rsid w:val="001D39DC"/>
    <w:rsid w:val="001D5C50"/>
    <w:rsid w:val="001D791F"/>
    <w:rsid w:val="001F38D6"/>
    <w:rsid w:val="001F394A"/>
    <w:rsid w:val="00215EAD"/>
    <w:rsid w:val="0022626F"/>
    <w:rsid w:val="00226DB3"/>
    <w:rsid w:val="00263B5A"/>
    <w:rsid w:val="0029507E"/>
    <w:rsid w:val="002A1558"/>
    <w:rsid w:val="002A655C"/>
    <w:rsid w:val="002E0CC3"/>
    <w:rsid w:val="002E2489"/>
    <w:rsid w:val="002F1076"/>
    <w:rsid w:val="002F3CBD"/>
    <w:rsid w:val="002F7EA1"/>
    <w:rsid w:val="0030091F"/>
    <w:rsid w:val="00302558"/>
    <w:rsid w:val="003073D9"/>
    <w:rsid w:val="003154B2"/>
    <w:rsid w:val="00334663"/>
    <w:rsid w:val="00335506"/>
    <w:rsid w:val="003576E6"/>
    <w:rsid w:val="003A5906"/>
    <w:rsid w:val="003A7AB3"/>
    <w:rsid w:val="003B6BC5"/>
    <w:rsid w:val="003C737E"/>
    <w:rsid w:val="003F3C59"/>
    <w:rsid w:val="003F3EAA"/>
    <w:rsid w:val="00415B2F"/>
    <w:rsid w:val="004523A3"/>
    <w:rsid w:val="00452774"/>
    <w:rsid w:val="00456BD0"/>
    <w:rsid w:val="00495F43"/>
    <w:rsid w:val="004B1504"/>
    <w:rsid w:val="004C06AF"/>
    <w:rsid w:val="004D33E8"/>
    <w:rsid w:val="00524675"/>
    <w:rsid w:val="00544DC7"/>
    <w:rsid w:val="00555FC1"/>
    <w:rsid w:val="00592BB1"/>
    <w:rsid w:val="005F713C"/>
    <w:rsid w:val="006074DA"/>
    <w:rsid w:val="00616A3E"/>
    <w:rsid w:val="00636658"/>
    <w:rsid w:val="00685CEB"/>
    <w:rsid w:val="006867E3"/>
    <w:rsid w:val="006B2FBF"/>
    <w:rsid w:val="006C6CDB"/>
    <w:rsid w:val="006D0693"/>
    <w:rsid w:val="006D19D4"/>
    <w:rsid w:val="006E119B"/>
    <w:rsid w:val="006E701B"/>
    <w:rsid w:val="006F0AC2"/>
    <w:rsid w:val="00711BCD"/>
    <w:rsid w:val="00714812"/>
    <w:rsid w:val="00730936"/>
    <w:rsid w:val="00740DA9"/>
    <w:rsid w:val="007610B2"/>
    <w:rsid w:val="00771EB7"/>
    <w:rsid w:val="0077294D"/>
    <w:rsid w:val="00781D2F"/>
    <w:rsid w:val="007833D2"/>
    <w:rsid w:val="00797493"/>
    <w:rsid w:val="007B1344"/>
    <w:rsid w:val="007B2412"/>
    <w:rsid w:val="007D74CA"/>
    <w:rsid w:val="007F5FB4"/>
    <w:rsid w:val="00812031"/>
    <w:rsid w:val="00826FED"/>
    <w:rsid w:val="00832246"/>
    <w:rsid w:val="00836C18"/>
    <w:rsid w:val="00866B11"/>
    <w:rsid w:val="00882E07"/>
    <w:rsid w:val="00886A7D"/>
    <w:rsid w:val="00886CDD"/>
    <w:rsid w:val="00891E9C"/>
    <w:rsid w:val="008B1533"/>
    <w:rsid w:val="008C3131"/>
    <w:rsid w:val="008D0B7F"/>
    <w:rsid w:val="008F1583"/>
    <w:rsid w:val="008F6B1D"/>
    <w:rsid w:val="00926286"/>
    <w:rsid w:val="00961730"/>
    <w:rsid w:val="009655A3"/>
    <w:rsid w:val="009C594E"/>
    <w:rsid w:val="009F066A"/>
    <w:rsid w:val="009F111A"/>
    <w:rsid w:val="00A138C7"/>
    <w:rsid w:val="00A1399D"/>
    <w:rsid w:val="00A2062A"/>
    <w:rsid w:val="00A2511D"/>
    <w:rsid w:val="00A503D7"/>
    <w:rsid w:val="00A52DA1"/>
    <w:rsid w:val="00A95178"/>
    <w:rsid w:val="00AB7F87"/>
    <w:rsid w:val="00AC6772"/>
    <w:rsid w:val="00AD00B6"/>
    <w:rsid w:val="00AD4D37"/>
    <w:rsid w:val="00B45B9B"/>
    <w:rsid w:val="00B63FF9"/>
    <w:rsid w:val="00B76405"/>
    <w:rsid w:val="00BA1DB1"/>
    <w:rsid w:val="00BB00B5"/>
    <w:rsid w:val="00BC764F"/>
    <w:rsid w:val="00BF00C3"/>
    <w:rsid w:val="00BF420E"/>
    <w:rsid w:val="00BF4EDB"/>
    <w:rsid w:val="00C03632"/>
    <w:rsid w:val="00C0390B"/>
    <w:rsid w:val="00C270E4"/>
    <w:rsid w:val="00C66042"/>
    <w:rsid w:val="00C74BE8"/>
    <w:rsid w:val="00C80354"/>
    <w:rsid w:val="00C968A6"/>
    <w:rsid w:val="00CA4840"/>
    <w:rsid w:val="00CB0B89"/>
    <w:rsid w:val="00CB787E"/>
    <w:rsid w:val="00CC0110"/>
    <w:rsid w:val="00D058D1"/>
    <w:rsid w:val="00D150F4"/>
    <w:rsid w:val="00D31661"/>
    <w:rsid w:val="00D540C6"/>
    <w:rsid w:val="00D5570B"/>
    <w:rsid w:val="00D55CD2"/>
    <w:rsid w:val="00D61D75"/>
    <w:rsid w:val="00D821E6"/>
    <w:rsid w:val="00D84047"/>
    <w:rsid w:val="00D930AB"/>
    <w:rsid w:val="00DA6309"/>
    <w:rsid w:val="00DB07DF"/>
    <w:rsid w:val="00DC454D"/>
    <w:rsid w:val="00DD5508"/>
    <w:rsid w:val="00DE513B"/>
    <w:rsid w:val="00DF61C2"/>
    <w:rsid w:val="00DF6FA9"/>
    <w:rsid w:val="00E03B48"/>
    <w:rsid w:val="00E12E13"/>
    <w:rsid w:val="00E41F8F"/>
    <w:rsid w:val="00E52E6E"/>
    <w:rsid w:val="00E7366F"/>
    <w:rsid w:val="00E91F72"/>
    <w:rsid w:val="00EA23A2"/>
    <w:rsid w:val="00EB3529"/>
    <w:rsid w:val="00EB769D"/>
    <w:rsid w:val="00EC60BF"/>
    <w:rsid w:val="00EF1876"/>
    <w:rsid w:val="00F03A6A"/>
    <w:rsid w:val="00F11FD5"/>
    <w:rsid w:val="00F338BC"/>
    <w:rsid w:val="00F35DEF"/>
    <w:rsid w:val="00F47B14"/>
    <w:rsid w:val="00F502EB"/>
    <w:rsid w:val="00F6048B"/>
    <w:rsid w:val="00F72209"/>
    <w:rsid w:val="00F7318E"/>
    <w:rsid w:val="00F931CA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C1A1A"/>
  <w15:chartTrackingRefBased/>
  <w15:docId w15:val="{9B77239E-FC81-4A4D-A926-85BFF620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7E"/>
  </w:style>
  <w:style w:type="paragraph" w:styleId="Heading1">
    <w:name w:val="heading 1"/>
    <w:basedOn w:val="Normal"/>
    <w:next w:val="Normal"/>
    <w:link w:val="Heading1Char"/>
    <w:uiPriority w:val="9"/>
    <w:qFormat/>
    <w:rsid w:val="00CB78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8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8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8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87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87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87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A"/>
  </w:style>
  <w:style w:type="paragraph" w:styleId="Footer">
    <w:name w:val="footer"/>
    <w:basedOn w:val="Normal"/>
    <w:link w:val="Foot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A"/>
  </w:style>
  <w:style w:type="paragraph" w:styleId="BalloonText">
    <w:name w:val="Balloon Text"/>
    <w:basedOn w:val="Normal"/>
    <w:link w:val="BalloonTextChar"/>
    <w:uiPriority w:val="99"/>
    <w:semiHidden/>
    <w:unhideWhenUsed/>
    <w:rsid w:val="001F3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394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F39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87E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ColorfulList-Accent11">
    <w:name w:val="Colorful List - Accent 11"/>
    <w:basedOn w:val="Normal"/>
    <w:uiPriority w:val="34"/>
    <w:rsid w:val="001039C4"/>
    <w:pPr>
      <w:ind w:left="720"/>
    </w:pPr>
    <w:rPr>
      <w:rFonts w:ascii="Palatino" w:eastAsia="Times New Roman" w:hAnsi="Palatino"/>
      <w:sz w:val="24"/>
      <w:szCs w:val="20"/>
    </w:rPr>
  </w:style>
  <w:style w:type="paragraph" w:customStyle="1" w:styleId="p3">
    <w:name w:val="p3"/>
    <w:basedOn w:val="Normal"/>
    <w:rsid w:val="00FE7B2D"/>
    <w:pPr>
      <w:widowControl w:val="0"/>
      <w:tabs>
        <w:tab w:val="left" w:pos="720"/>
      </w:tabs>
      <w:spacing w:line="280" w:lineRule="atLeast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p4">
    <w:name w:val="p4"/>
    <w:basedOn w:val="Normal"/>
    <w:rsid w:val="00FE7B2D"/>
    <w:pPr>
      <w:widowControl w:val="0"/>
      <w:tabs>
        <w:tab w:val="left" w:pos="780"/>
      </w:tabs>
      <w:spacing w:line="280" w:lineRule="atLeast"/>
      <w:ind w:left="6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Default">
    <w:name w:val="Default"/>
    <w:rsid w:val="00E91F72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CB787E"/>
    <w:rPr>
      <w:color w:val="808080"/>
    </w:rPr>
  </w:style>
  <w:style w:type="paragraph" w:styleId="NormalWeb">
    <w:name w:val="Normal (Web)"/>
    <w:basedOn w:val="Normal"/>
    <w:uiPriority w:val="99"/>
    <w:unhideWhenUsed/>
    <w:rsid w:val="00CB78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7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7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87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87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787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87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87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87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B787E"/>
    <w:rPr>
      <w:b/>
      <w:bCs/>
    </w:rPr>
  </w:style>
  <w:style w:type="character" w:styleId="Emphasis">
    <w:name w:val="Emphasis"/>
    <w:basedOn w:val="DefaultParagraphFont"/>
    <w:uiPriority w:val="20"/>
    <w:qFormat/>
    <w:rsid w:val="00CB787E"/>
    <w:rPr>
      <w:i/>
      <w:iCs/>
    </w:rPr>
  </w:style>
  <w:style w:type="paragraph" w:styleId="NoSpacing">
    <w:name w:val="No Spacing"/>
    <w:uiPriority w:val="1"/>
    <w:qFormat/>
    <w:rsid w:val="00CB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87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B787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7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7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78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8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78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87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B787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87E"/>
    <w:pPr>
      <w:outlineLvl w:val="9"/>
    </w:pPr>
  </w:style>
  <w:style w:type="table" w:styleId="TableGrid">
    <w:name w:val="Table Grid"/>
    <w:basedOn w:val="TableNormal"/>
    <w:uiPriority w:val="59"/>
    <w:rsid w:val="00F4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engineeringinstructor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lucdenver-my.sharepoint.com/personal/steven_lammers_cuanschutz_edu/Documents/Bioe_3090_2020_Shared/Templates/Handou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04E39CD3170F44B35C697A73B09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2BE4B-3283-AB4A-A30F-4DB6630A24C9}"/>
      </w:docPartPr>
      <w:docPartBody>
        <w:p w:rsidR="00476225" w:rsidRDefault="0044137A" w:rsidP="0044137A">
          <w:pPr>
            <w:pStyle w:val="C404E39CD3170F44B35C697A73B096E8"/>
          </w:pPr>
          <w:r w:rsidRPr="00CB787E">
            <w:rPr>
              <w:rStyle w:val="Heading1Char"/>
            </w:rPr>
            <w:t>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7A"/>
    <w:rsid w:val="0044137A"/>
    <w:rsid w:val="00476225"/>
    <w:rsid w:val="005D0B74"/>
    <w:rsid w:val="009E0DF7"/>
    <w:rsid w:val="00A766E1"/>
    <w:rsid w:val="00B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7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7A"/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paragraph" w:customStyle="1" w:styleId="4514328C2EB7524289285375F47F432E">
    <w:name w:val="4514328C2EB7524289285375F47F432E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B5902A01EC2A14F998D5F7ECD39F5F7">
    <w:name w:val="BB5902A01EC2A14F998D5F7ECD39F5F7"/>
  </w:style>
  <w:style w:type="paragraph" w:customStyle="1" w:styleId="C404E39CD3170F44B35C697A73B096E8">
    <w:name w:val="C404E39CD3170F44B35C697A73B096E8"/>
    <w:rsid w:val="00441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14FA85-94A6-0440-9C4E-BE36DC436F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812C3A-A82C-46B2-898D-AD9AD5A3D0BF}"/>
</file>

<file path=customXml/itemProps3.xml><?xml version="1.0" encoding="utf-8"?>
<ds:datastoreItem xmlns:ds="http://schemas.openxmlformats.org/officeDocument/2006/customXml" ds:itemID="{CD9B6D60-DC27-4536-9B97-65FE99572E11}"/>
</file>

<file path=customXml/itemProps4.xml><?xml version="1.0" encoding="utf-8"?>
<ds:datastoreItem xmlns:ds="http://schemas.openxmlformats.org/officeDocument/2006/customXml" ds:itemID="{F85667A6-D320-4997-BC74-E248CF498F01}"/>
</file>

<file path=docProps/app.xml><?xml version="1.0" encoding="utf-8"?>
<Properties xmlns="http://schemas.openxmlformats.org/officeDocument/2006/extended-properties" xmlns:vt="http://schemas.openxmlformats.org/officeDocument/2006/docPropsVTypes">
  <Template>Handout_Template.dotx</Template>
  <TotalTime>1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233</CharactersWithSpaces>
  <SharedDoc>false</SharedDoc>
  <HLinks>
    <vt:vector size="12" baseType="variant">
      <vt:variant>
        <vt:i4>6684695</vt:i4>
      </vt:variant>
      <vt:variant>
        <vt:i4>0</vt:i4>
      </vt:variant>
      <vt:variant>
        <vt:i4>0</vt:i4>
      </vt:variant>
      <vt:variant>
        <vt:i4>5</vt:i4>
      </vt:variant>
      <vt:variant>
        <vt:lpwstr>mailto:SPARC_NextGen-Tools@mail.nih.gov</vt:lpwstr>
      </vt:variant>
      <vt:variant>
        <vt:lpwstr/>
      </vt:variant>
      <vt:variant>
        <vt:i4>4391028</vt:i4>
      </vt:variant>
      <vt:variant>
        <vt:i4>0</vt:i4>
      </vt:variant>
      <vt:variant>
        <vt:i4>0</vt:i4>
      </vt:variant>
      <vt:variant>
        <vt:i4>5</vt:i4>
      </vt:variant>
      <vt:variant>
        <vt:lpwstr>mailto:bioengineering@ucdenver.edu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Steven</dc:creator>
  <cp:keywords/>
  <dc:description/>
  <cp:lastModifiedBy>Lammers, Steven</cp:lastModifiedBy>
  <cp:revision>3</cp:revision>
  <cp:lastPrinted>2012-07-18T16:56:00Z</cp:lastPrinted>
  <dcterms:created xsi:type="dcterms:W3CDTF">2020-03-05T16:39:00Z</dcterms:created>
  <dcterms:modified xsi:type="dcterms:W3CDTF">2020-03-05T17:13:00Z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
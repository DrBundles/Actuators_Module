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57BE60F0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</w:t>
                </w:r>
                <w:r w:rsidR="00A13D0C">
                  <w:rPr>
                    <w:sz w:val="44"/>
                    <w:szCs w:val="44"/>
                  </w:rPr>
                  <w:t>8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 w:rsidR="005F713C">
                  <w:rPr>
                    <w:sz w:val="44"/>
                    <w:szCs w:val="44"/>
                  </w:rPr>
                  <w:t xml:space="preserve"> </w:t>
                </w:r>
                <w:r w:rsidR="00A13D0C">
                  <w:rPr>
                    <w:sz w:val="44"/>
                    <w:szCs w:val="44"/>
                  </w:rPr>
                  <w:t xml:space="preserve">Stepper Motor </w:t>
                </w:r>
                <w:r w:rsidR="00111CA9">
                  <w:rPr>
                    <w:sz w:val="44"/>
                    <w:szCs w:val="44"/>
                  </w:rPr>
                  <w:t>Programming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47AFFDDC" w:rsidR="00DC454D" w:rsidRDefault="00D31661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Using</w:t>
      </w:r>
      <w:r w:rsidR="00D930AB" w:rsidRPr="00D930AB">
        <w:rPr>
          <w:sz w:val="28"/>
          <w:szCs w:val="28"/>
        </w:rPr>
        <w:t>.</w:t>
      </w:r>
    </w:p>
    <w:p w14:paraId="4BB555FC" w14:textId="77777777" w:rsidR="00111CA9" w:rsidRPr="00111CA9" w:rsidRDefault="00111CA9" w:rsidP="00111CA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11CA9">
        <w:rPr>
          <w:sz w:val="28"/>
          <w:szCs w:val="28"/>
        </w:rPr>
        <w:t>STEP_PIN</w:t>
      </w:r>
    </w:p>
    <w:p w14:paraId="06B09432" w14:textId="77777777" w:rsidR="00111CA9" w:rsidRPr="00111CA9" w:rsidRDefault="00111CA9" w:rsidP="00111CA9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11CA9">
        <w:rPr>
          <w:sz w:val="28"/>
          <w:szCs w:val="28"/>
        </w:rPr>
        <w:t>DIR_PIN</w:t>
      </w:r>
    </w:p>
    <w:p w14:paraId="6259BC69" w14:textId="7E2C79DF" w:rsidR="00D31661" w:rsidRDefault="00111CA9" w:rsidP="00D316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</w:t>
      </w:r>
    </w:p>
    <w:p w14:paraId="51E1B985" w14:textId="075B840C" w:rsidR="00A13D0C" w:rsidRDefault="00A13D0C" w:rsidP="00A13D0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Run_stepper</w:t>
      </w:r>
      <w:proofErr w:type="spellEnd"/>
    </w:p>
    <w:p w14:paraId="5CE58751" w14:textId="7809073A" w:rsidR="00A13D0C" w:rsidRDefault="00A13D0C" w:rsidP="00A13D0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Stepper_forward</w:t>
      </w:r>
      <w:proofErr w:type="spellEnd"/>
    </w:p>
    <w:p w14:paraId="0D6736A8" w14:textId="66758FE5" w:rsidR="00A13D0C" w:rsidRPr="00D31661" w:rsidRDefault="00A13D0C" w:rsidP="00A13D0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Stepper_backward</w:t>
      </w:r>
      <w:proofErr w:type="spellEnd"/>
    </w:p>
    <w:p w14:paraId="5C29AE6C" w14:textId="4615558D" w:rsidR="00D31661" w:rsidRDefault="00D31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FE6C7" w14:textId="77777777" w:rsidR="00D31661" w:rsidRPr="00D31661" w:rsidRDefault="00D31661" w:rsidP="00D31661">
      <w:pPr>
        <w:rPr>
          <w:sz w:val="28"/>
          <w:szCs w:val="28"/>
        </w:rPr>
      </w:pPr>
    </w:p>
    <w:p w14:paraId="2AB98B66" w14:textId="50DA5DC2" w:rsidR="00AD4D37" w:rsidRDefault="00AD4D37" w:rsidP="00AD4D37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11614" wp14:editId="3A28CDAD">
            <wp:extent cx="4800541" cy="2920409"/>
            <wp:effectExtent l="152400" t="152400" r="343535" b="343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8.31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52" cy="2924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41BBA" w14:textId="444ADEB2" w:rsidR="0008679F" w:rsidRDefault="00AB178B" w:rsidP="00A13D0C">
      <w:pPr>
        <w:ind w:left="360"/>
        <w:jc w:val="center"/>
        <w:rPr>
          <w:sz w:val="28"/>
          <w:szCs w:val="28"/>
        </w:rPr>
      </w:pPr>
      <w:r>
        <w:rPr>
          <w:noProof/>
          <w:sz w:val="32"/>
          <w:szCs w:val="32"/>
        </w:rPr>
        <w:pict w14:anchorId="24D8C523">
          <v:rect id="_x0000_i1026" alt="" style="width:432.9pt;height:.05pt;mso-width-percent:0;mso-height-percent:0;mso-width-percent:0;mso-height-percent:0" o:hrpct="925" o:hralign="center" o:hrstd="t" o:hr="t" fillcolor="#a0a0a0" stroked="f"/>
        </w:pict>
      </w:r>
    </w:p>
    <w:p w14:paraId="074E2038" w14:textId="668ADB99" w:rsidR="00111CA9" w:rsidRDefault="00111CA9" w:rsidP="00A13D0C">
      <w:pPr>
        <w:ind w:left="360"/>
        <w:jc w:val="center"/>
        <w:rPr>
          <w:sz w:val="28"/>
          <w:szCs w:val="28"/>
        </w:rPr>
      </w:pPr>
    </w:p>
    <w:p w14:paraId="781762B5" w14:textId="7DD5D6B0" w:rsidR="00111CA9" w:rsidRDefault="00111CA9" w:rsidP="00A13D0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C83B27" wp14:editId="78EAFAA6">
            <wp:extent cx="4471473" cy="191386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5 at 1.28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12" cy="19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E36" w14:textId="77777777" w:rsidR="00111CA9" w:rsidRDefault="00AB178B" w:rsidP="00111CA9">
      <w:pPr>
        <w:ind w:left="360"/>
        <w:jc w:val="center"/>
        <w:rPr>
          <w:sz w:val="28"/>
          <w:szCs w:val="28"/>
        </w:rPr>
      </w:pPr>
      <w:r>
        <w:rPr>
          <w:noProof/>
          <w:sz w:val="32"/>
          <w:szCs w:val="32"/>
        </w:rPr>
        <w:pict w14:anchorId="5C9ABFF7">
          <v:rect id="_x0000_i1025" alt="" style="width:432.9pt;height:.05pt;mso-width-percent:0;mso-height-percent:0;mso-width-percent:0;mso-height-percent:0" o:hrpct="925" o:hralign="center" o:hrstd="t" o:hr="t" fillcolor="#a0a0a0" stroked="f"/>
        </w:pict>
      </w:r>
    </w:p>
    <w:p w14:paraId="709343BE" w14:textId="77777777" w:rsidR="00111CA9" w:rsidRDefault="00111CA9" w:rsidP="00111CA9">
      <w:pPr>
        <w:ind w:left="360"/>
        <w:jc w:val="center"/>
        <w:rPr>
          <w:sz w:val="28"/>
          <w:szCs w:val="28"/>
        </w:rPr>
      </w:pPr>
    </w:p>
    <w:p w14:paraId="0F9A1EE4" w14:textId="4A37A112" w:rsidR="00111CA9" w:rsidRDefault="00111CA9" w:rsidP="00A13D0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2DB5" wp14:editId="0F805B34">
            <wp:extent cx="3934047" cy="2017935"/>
            <wp:effectExtent l="0" t="0" r="3175" b="1905"/>
            <wp:docPr id="7" name="Picture 7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5 at 1.28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45" cy="20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ECF" w14:textId="4BC642AD" w:rsidR="00111CA9" w:rsidRDefault="00111CA9" w:rsidP="00A13D0C">
      <w:pPr>
        <w:ind w:left="360"/>
        <w:jc w:val="center"/>
        <w:rPr>
          <w:sz w:val="28"/>
          <w:szCs w:val="28"/>
        </w:rPr>
      </w:pPr>
    </w:p>
    <w:p w14:paraId="0FF8B1C7" w14:textId="00F976D3" w:rsidR="00111CA9" w:rsidRPr="00A13D0C" w:rsidRDefault="00111CA9" w:rsidP="00A13D0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5026AF" wp14:editId="34F21092">
            <wp:extent cx="5943600" cy="3217545"/>
            <wp:effectExtent l="0" t="0" r="0" b="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5 at 1.29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CA9" w:rsidRPr="00A13D0C" w:rsidSect="00302558">
      <w:headerReference w:type="first" r:id="rId13"/>
      <w:footerReference w:type="first" r:id="rId14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A4252" w14:textId="77777777" w:rsidR="00AB178B" w:rsidRDefault="00AB178B" w:rsidP="001F394A">
      <w:r>
        <w:separator/>
      </w:r>
    </w:p>
  </w:endnote>
  <w:endnote w:type="continuationSeparator" w:id="0">
    <w:p w14:paraId="1691C4CA" w14:textId="77777777" w:rsidR="00AB178B" w:rsidRDefault="00AB178B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76055" w14:textId="77777777" w:rsidR="00AB178B" w:rsidRDefault="00AB178B" w:rsidP="001F394A">
      <w:r>
        <w:separator/>
      </w:r>
    </w:p>
  </w:footnote>
  <w:footnote w:type="continuationSeparator" w:id="0">
    <w:p w14:paraId="31291A60" w14:textId="77777777" w:rsidR="00AB178B" w:rsidRDefault="00AB178B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2E69"/>
    <w:rsid w:val="000A5DB1"/>
    <w:rsid w:val="000C30F8"/>
    <w:rsid w:val="000E15BD"/>
    <w:rsid w:val="000E3238"/>
    <w:rsid w:val="00102EEB"/>
    <w:rsid w:val="001039C4"/>
    <w:rsid w:val="00111CA9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26F"/>
    <w:rsid w:val="00226DB3"/>
    <w:rsid w:val="00263B5A"/>
    <w:rsid w:val="0029507E"/>
    <w:rsid w:val="002A1558"/>
    <w:rsid w:val="002A655C"/>
    <w:rsid w:val="002E0CC3"/>
    <w:rsid w:val="002E2489"/>
    <w:rsid w:val="002F1076"/>
    <w:rsid w:val="002F3CBD"/>
    <w:rsid w:val="002F7EA1"/>
    <w:rsid w:val="0030091F"/>
    <w:rsid w:val="00302558"/>
    <w:rsid w:val="003073D9"/>
    <w:rsid w:val="003154B2"/>
    <w:rsid w:val="00334663"/>
    <w:rsid w:val="00335506"/>
    <w:rsid w:val="003576E6"/>
    <w:rsid w:val="003A5906"/>
    <w:rsid w:val="003A7AB3"/>
    <w:rsid w:val="003B6BC5"/>
    <w:rsid w:val="003C737E"/>
    <w:rsid w:val="003F3C59"/>
    <w:rsid w:val="003F3EAA"/>
    <w:rsid w:val="00415B2F"/>
    <w:rsid w:val="004523A3"/>
    <w:rsid w:val="00452774"/>
    <w:rsid w:val="00456BD0"/>
    <w:rsid w:val="00495F43"/>
    <w:rsid w:val="004B1504"/>
    <w:rsid w:val="004D33E8"/>
    <w:rsid w:val="00513E66"/>
    <w:rsid w:val="00524675"/>
    <w:rsid w:val="00544DC7"/>
    <w:rsid w:val="00555FC1"/>
    <w:rsid w:val="00592BB1"/>
    <w:rsid w:val="005F713C"/>
    <w:rsid w:val="006074DA"/>
    <w:rsid w:val="00616A3E"/>
    <w:rsid w:val="00636658"/>
    <w:rsid w:val="00685CEB"/>
    <w:rsid w:val="006867E3"/>
    <w:rsid w:val="006B2FBF"/>
    <w:rsid w:val="006C6CDB"/>
    <w:rsid w:val="006D0693"/>
    <w:rsid w:val="006D19D4"/>
    <w:rsid w:val="006E119B"/>
    <w:rsid w:val="006E701B"/>
    <w:rsid w:val="006F0AC2"/>
    <w:rsid w:val="00711BCD"/>
    <w:rsid w:val="00714812"/>
    <w:rsid w:val="00730936"/>
    <w:rsid w:val="00740DA9"/>
    <w:rsid w:val="007610B2"/>
    <w:rsid w:val="00771EB7"/>
    <w:rsid w:val="0077294D"/>
    <w:rsid w:val="00781D2F"/>
    <w:rsid w:val="007833D2"/>
    <w:rsid w:val="00797493"/>
    <w:rsid w:val="007B1344"/>
    <w:rsid w:val="007B2412"/>
    <w:rsid w:val="007D74CA"/>
    <w:rsid w:val="007F5FB4"/>
    <w:rsid w:val="00812031"/>
    <w:rsid w:val="00826FED"/>
    <w:rsid w:val="00832246"/>
    <w:rsid w:val="00836C18"/>
    <w:rsid w:val="00866B11"/>
    <w:rsid w:val="00882E07"/>
    <w:rsid w:val="00886A7D"/>
    <w:rsid w:val="00886CDD"/>
    <w:rsid w:val="00891E9C"/>
    <w:rsid w:val="008B1533"/>
    <w:rsid w:val="008C3131"/>
    <w:rsid w:val="008D0B7F"/>
    <w:rsid w:val="008F1583"/>
    <w:rsid w:val="008F6B1D"/>
    <w:rsid w:val="00926286"/>
    <w:rsid w:val="009502DE"/>
    <w:rsid w:val="00961730"/>
    <w:rsid w:val="009655A3"/>
    <w:rsid w:val="009C594E"/>
    <w:rsid w:val="009F066A"/>
    <w:rsid w:val="009F111A"/>
    <w:rsid w:val="00A138C7"/>
    <w:rsid w:val="00A1399D"/>
    <w:rsid w:val="00A13D0C"/>
    <w:rsid w:val="00A2062A"/>
    <w:rsid w:val="00A2511D"/>
    <w:rsid w:val="00A503D7"/>
    <w:rsid w:val="00A52DA1"/>
    <w:rsid w:val="00A95178"/>
    <w:rsid w:val="00AB178B"/>
    <w:rsid w:val="00AB7F87"/>
    <w:rsid w:val="00AC6772"/>
    <w:rsid w:val="00AD00B6"/>
    <w:rsid w:val="00AD4D37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6042"/>
    <w:rsid w:val="00C74BE8"/>
    <w:rsid w:val="00C80354"/>
    <w:rsid w:val="00C968A6"/>
    <w:rsid w:val="00CA4840"/>
    <w:rsid w:val="00CB0B89"/>
    <w:rsid w:val="00CB787E"/>
    <w:rsid w:val="00CC0110"/>
    <w:rsid w:val="00D058D1"/>
    <w:rsid w:val="00D150F4"/>
    <w:rsid w:val="00D31661"/>
    <w:rsid w:val="00D540C6"/>
    <w:rsid w:val="00D5570B"/>
    <w:rsid w:val="00D55CD2"/>
    <w:rsid w:val="00D61D75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DF6FA9"/>
    <w:rsid w:val="00E03B48"/>
    <w:rsid w:val="00E12E13"/>
    <w:rsid w:val="00E41F8F"/>
    <w:rsid w:val="00E52E6E"/>
    <w:rsid w:val="00E7366F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81B58"/>
    <w:rsid w:val="005D0B74"/>
    <w:rsid w:val="008B366A"/>
    <w:rsid w:val="009E0DF7"/>
    <w:rsid w:val="00A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F9E17A-4C60-F845-BD65-8AE9D960F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154A21-BE52-4D16-9BE7-AE5E001EAABA}"/>
</file>

<file path=customXml/itemProps3.xml><?xml version="1.0" encoding="utf-8"?>
<ds:datastoreItem xmlns:ds="http://schemas.openxmlformats.org/officeDocument/2006/customXml" ds:itemID="{ADB2F318-46B1-4F29-9FFE-5A81C9E4A8E3}"/>
</file>

<file path=customXml/itemProps4.xml><?xml version="1.0" encoding="utf-8"?>
<ds:datastoreItem xmlns:ds="http://schemas.openxmlformats.org/officeDocument/2006/customXml" ds:itemID="{B6B206CE-AE1D-4A3D-AAD4-732EB36FF660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4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146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3</cp:revision>
  <cp:lastPrinted>2012-07-18T16:56:00Z</cp:lastPrinted>
  <dcterms:created xsi:type="dcterms:W3CDTF">2020-03-05T20:24:00Z</dcterms:created>
  <dcterms:modified xsi:type="dcterms:W3CDTF">2020-03-05T20:30:00Z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